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E46" w:rsidRPr="00481D0C" w:rsidRDefault="00333F7B">
      <w:pPr>
        <w:pStyle w:val="a5"/>
        <w:rPr>
          <w:lang w:val="en-US"/>
        </w:rPr>
      </w:pPr>
      <w:r>
        <w:rPr>
          <w:lang w:val="en-US"/>
        </w:rPr>
        <w:t>JAVA</w:t>
      </w:r>
      <w:r w:rsidR="00481D0C">
        <w:rPr>
          <w:lang w:val="en-US"/>
        </w:rPr>
        <w:t xml:space="preserve"> </w:t>
      </w:r>
      <w:r w:rsidR="00100267">
        <w:rPr>
          <w:lang w:val="en-US"/>
        </w:rPr>
        <w:t>Starter</w:t>
      </w:r>
    </w:p>
    <w:p w:rsidR="003C5E46" w:rsidRPr="00920F85" w:rsidRDefault="003C5E46">
      <w:pPr>
        <w:pStyle w:val="a5"/>
        <w:rPr>
          <w:sz w:val="20"/>
          <w:szCs w:val="20"/>
        </w:rPr>
      </w:pPr>
    </w:p>
    <w:p w:rsidR="003C5E46" w:rsidRPr="00920F85" w:rsidRDefault="003C5E46"/>
    <w:tbl>
      <w:tblPr>
        <w:tblW w:w="9050" w:type="dxa"/>
        <w:jc w:val="center"/>
        <w:tblLayout w:type="fixed"/>
        <w:tblLook w:val="0000" w:firstRow="0" w:lastRow="0" w:firstColumn="0" w:lastColumn="0" w:noHBand="0" w:noVBand="0"/>
      </w:tblPr>
      <w:tblGrid>
        <w:gridCol w:w="3216"/>
        <w:gridCol w:w="5834"/>
      </w:tblGrid>
      <w:tr w:rsidR="0079372F" w:rsidRPr="00920F85" w:rsidTr="00BB5F64">
        <w:trPr>
          <w:cantSplit/>
          <w:jc w:val="center"/>
        </w:trPr>
        <w:tc>
          <w:tcPr>
            <w:tcW w:w="3216" w:type="dxa"/>
            <w:shd w:val="clear" w:color="auto" w:fill="DAEEF3" w:themeFill="accent5" w:themeFillTint="33"/>
          </w:tcPr>
          <w:p w:rsidR="0079372F" w:rsidRPr="0079372F" w:rsidRDefault="0079372F">
            <w:pPr>
              <w:rPr>
                <w:b/>
              </w:rPr>
            </w:pPr>
            <w:r>
              <w:rPr>
                <w:b/>
              </w:rPr>
              <w:t>Имя курса:</w:t>
            </w:r>
          </w:p>
        </w:tc>
        <w:tc>
          <w:tcPr>
            <w:tcW w:w="5834" w:type="dxa"/>
            <w:shd w:val="clear" w:color="auto" w:fill="auto"/>
          </w:tcPr>
          <w:p w:rsidR="0079372F" w:rsidRPr="0079372F" w:rsidRDefault="00333F7B" w:rsidP="00100267">
            <w:r>
              <w:rPr>
                <w:lang w:val="en-US"/>
              </w:rPr>
              <w:t>JAVA</w:t>
            </w:r>
            <w:r w:rsidR="0079372F">
              <w:rPr>
                <w:lang w:val="en-US"/>
              </w:rPr>
              <w:t xml:space="preserve"> </w:t>
            </w:r>
            <w:r w:rsidR="00100267">
              <w:t>Стартовый</w:t>
            </w:r>
          </w:p>
        </w:tc>
      </w:tr>
      <w:tr w:rsidR="0079372F" w:rsidRPr="00920F85" w:rsidTr="00BB5F64">
        <w:trPr>
          <w:cantSplit/>
          <w:jc w:val="center"/>
        </w:trPr>
        <w:tc>
          <w:tcPr>
            <w:tcW w:w="3216" w:type="dxa"/>
            <w:shd w:val="clear" w:color="auto" w:fill="auto"/>
          </w:tcPr>
          <w:p w:rsidR="0079372F" w:rsidRPr="00920F85" w:rsidRDefault="0079372F">
            <w:pPr>
              <w:rPr>
                <w:b/>
              </w:rPr>
            </w:pPr>
          </w:p>
        </w:tc>
        <w:tc>
          <w:tcPr>
            <w:tcW w:w="5834" w:type="dxa"/>
            <w:shd w:val="clear" w:color="auto" w:fill="auto"/>
          </w:tcPr>
          <w:p w:rsidR="0079372F" w:rsidRDefault="0079372F">
            <w:pPr>
              <w:rPr>
                <w:lang w:val="en-US"/>
              </w:rPr>
            </w:pPr>
          </w:p>
        </w:tc>
      </w:tr>
      <w:tr w:rsidR="00BB6A4B" w:rsidRPr="00920F85" w:rsidTr="00BB5F64">
        <w:trPr>
          <w:cantSplit/>
          <w:jc w:val="center"/>
        </w:trPr>
        <w:tc>
          <w:tcPr>
            <w:tcW w:w="3216" w:type="dxa"/>
            <w:shd w:val="clear" w:color="auto" w:fill="DAEEF3" w:themeFill="accent5" w:themeFillTint="33"/>
          </w:tcPr>
          <w:p w:rsidR="00BB6A4B" w:rsidRPr="00920F85" w:rsidRDefault="00BB6A4B">
            <w:pPr>
              <w:rPr>
                <w:b/>
              </w:rPr>
            </w:pPr>
            <w:r w:rsidRPr="00920F85">
              <w:rPr>
                <w:b/>
              </w:rPr>
              <w:t>Количество уроков:</w:t>
            </w:r>
          </w:p>
        </w:tc>
        <w:tc>
          <w:tcPr>
            <w:tcW w:w="5834" w:type="dxa"/>
            <w:shd w:val="clear" w:color="auto" w:fill="auto"/>
          </w:tcPr>
          <w:p w:rsidR="00BB6A4B" w:rsidRPr="00920F85" w:rsidRDefault="008B1208">
            <w:r>
              <w:rPr>
                <w:lang w:val="en-US"/>
              </w:rPr>
              <w:t>9</w:t>
            </w:r>
          </w:p>
        </w:tc>
      </w:tr>
      <w:tr w:rsidR="0079372F" w:rsidRPr="00920F85" w:rsidTr="00BB5F64">
        <w:trPr>
          <w:cantSplit/>
          <w:jc w:val="center"/>
        </w:trPr>
        <w:tc>
          <w:tcPr>
            <w:tcW w:w="3216" w:type="dxa"/>
            <w:shd w:val="clear" w:color="auto" w:fill="auto"/>
          </w:tcPr>
          <w:p w:rsidR="0079372F" w:rsidRPr="00920F85" w:rsidRDefault="0079372F" w:rsidP="00197971">
            <w:pPr>
              <w:pStyle w:val="1"/>
            </w:pPr>
          </w:p>
        </w:tc>
        <w:tc>
          <w:tcPr>
            <w:tcW w:w="5834" w:type="dxa"/>
            <w:shd w:val="clear" w:color="auto" w:fill="auto"/>
          </w:tcPr>
          <w:p w:rsidR="0079372F" w:rsidRDefault="0079372F" w:rsidP="00197971">
            <w:pPr>
              <w:rPr>
                <w:lang w:val="en-US"/>
              </w:rPr>
            </w:pPr>
          </w:p>
        </w:tc>
      </w:tr>
      <w:tr w:rsidR="00197971" w:rsidRPr="00920F85" w:rsidTr="00BB5F64">
        <w:trPr>
          <w:cantSplit/>
          <w:jc w:val="center"/>
        </w:trPr>
        <w:tc>
          <w:tcPr>
            <w:tcW w:w="3216" w:type="dxa"/>
            <w:shd w:val="clear" w:color="auto" w:fill="DAEEF3" w:themeFill="accent5" w:themeFillTint="33"/>
          </w:tcPr>
          <w:p w:rsidR="00197971" w:rsidRPr="00920F85" w:rsidRDefault="0079372F" w:rsidP="0079372F">
            <w:pPr>
              <w:pStyle w:val="1"/>
            </w:pPr>
            <w:r>
              <w:t>Продолжите</w:t>
            </w:r>
            <w:r w:rsidR="00BB6A4B" w:rsidRPr="00920F85">
              <w:t>льность</w:t>
            </w:r>
            <w:r>
              <w:t xml:space="preserve"> в часах</w:t>
            </w:r>
            <w:r w:rsidR="00BB6A4B" w:rsidRPr="00920F85">
              <w:t>:</w:t>
            </w:r>
          </w:p>
        </w:tc>
        <w:tc>
          <w:tcPr>
            <w:tcW w:w="5834" w:type="dxa"/>
            <w:shd w:val="clear" w:color="auto" w:fill="auto"/>
          </w:tcPr>
          <w:p w:rsidR="00197971" w:rsidRPr="00BB19CD" w:rsidRDefault="008B1208" w:rsidP="0079372F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BB6A4B" w:rsidRPr="00920F85">
              <w:t xml:space="preserve"> часов</w:t>
            </w:r>
          </w:p>
        </w:tc>
      </w:tr>
      <w:tr w:rsidR="00BB6A4B" w:rsidRPr="00920F85" w:rsidTr="00BB5F64">
        <w:trPr>
          <w:cantSplit/>
          <w:jc w:val="center"/>
        </w:trPr>
        <w:tc>
          <w:tcPr>
            <w:tcW w:w="3216" w:type="dxa"/>
            <w:shd w:val="clear" w:color="auto" w:fill="auto"/>
          </w:tcPr>
          <w:p w:rsidR="00BB6A4B" w:rsidRPr="00920F85" w:rsidRDefault="00BB6A4B" w:rsidP="00197971">
            <w:pPr>
              <w:pStyle w:val="1"/>
            </w:pPr>
          </w:p>
        </w:tc>
        <w:tc>
          <w:tcPr>
            <w:tcW w:w="5834" w:type="dxa"/>
            <w:shd w:val="clear" w:color="auto" w:fill="auto"/>
          </w:tcPr>
          <w:p w:rsidR="00BB6A4B" w:rsidRPr="00920F85" w:rsidRDefault="00BB6A4B" w:rsidP="00197971"/>
        </w:tc>
      </w:tr>
      <w:tr w:rsidR="0079372F" w:rsidRPr="00920F85" w:rsidTr="00BB5F64">
        <w:trPr>
          <w:cantSplit/>
          <w:jc w:val="center"/>
        </w:trPr>
        <w:tc>
          <w:tcPr>
            <w:tcW w:w="3216" w:type="dxa"/>
            <w:shd w:val="clear" w:color="auto" w:fill="DAEEF3" w:themeFill="accent5" w:themeFillTint="33"/>
          </w:tcPr>
          <w:p w:rsidR="0079372F" w:rsidRPr="00920F85" w:rsidRDefault="0079372F" w:rsidP="0079372F">
            <w:pPr>
              <w:pStyle w:val="1"/>
            </w:pPr>
            <w:r>
              <w:t>Продолжите</w:t>
            </w:r>
            <w:r w:rsidRPr="00920F85">
              <w:t>льность</w:t>
            </w:r>
            <w:r>
              <w:t xml:space="preserve"> в днях</w:t>
            </w:r>
            <w:r w:rsidRPr="00920F85">
              <w:t>:</w:t>
            </w:r>
          </w:p>
        </w:tc>
        <w:tc>
          <w:tcPr>
            <w:tcW w:w="5834" w:type="dxa"/>
            <w:shd w:val="clear" w:color="auto" w:fill="auto"/>
          </w:tcPr>
          <w:p w:rsidR="0079372F" w:rsidRPr="000A05A4" w:rsidRDefault="008B1208" w:rsidP="00197971">
            <w:r>
              <w:rPr>
                <w:lang w:val="en-US"/>
              </w:rPr>
              <w:t>9</w:t>
            </w:r>
            <w:r w:rsidR="000A05A4">
              <w:rPr>
                <w:lang w:val="en-US"/>
              </w:rPr>
              <w:t xml:space="preserve"> </w:t>
            </w:r>
            <w:r w:rsidR="000A05A4">
              <w:t>дней</w:t>
            </w:r>
          </w:p>
        </w:tc>
      </w:tr>
    </w:tbl>
    <w:p w:rsidR="0029751A" w:rsidRPr="0029751A" w:rsidRDefault="0029751A">
      <w:pPr>
        <w:pStyle w:val="a0"/>
        <w:rPr>
          <w:sz w:val="20"/>
          <w:szCs w:val="20"/>
        </w:rPr>
      </w:pPr>
    </w:p>
    <w:p w:rsidR="00920F85" w:rsidRPr="00920F85" w:rsidRDefault="000A05A4" w:rsidP="00920F85">
      <w:pPr>
        <w:pStyle w:val="1"/>
        <w:shd w:val="clear" w:color="auto" w:fill="DAEEF3" w:themeFill="accent5" w:themeFillTint="33"/>
      </w:pPr>
      <w:r>
        <w:t>Описание Курса</w:t>
      </w:r>
    </w:p>
    <w:p w:rsidR="00920F85" w:rsidRPr="00920F85" w:rsidRDefault="00920F85" w:rsidP="00920F85">
      <w:pPr>
        <w:pStyle w:val="a0"/>
        <w:rPr>
          <w:sz w:val="20"/>
          <w:szCs w:val="20"/>
        </w:rPr>
      </w:pPr>
    </w:p>
    <w:p w:rsidR="00E116C0" w:rsidRDefault="00E116C0" w:rsidP="00E116C0">
      <w:r>
        <w:t xml:space="preserve">Если Вы имеете только общее представление о том, что такое программирование и никогда не занимались им профессионально, рекомендуем Вам начать изучение с самых основ. </w:t>
      </w:r>
    </w:p>
    <w:p w:rsidR="00E116C0" w:rsidRDefault="00E116C0" w:rsidP="00E116C0"/>
    <w:p w:rsidR="00E116C0" w:rsidRDefault="00E116C0" w:rsidP="00E116C0">
      <w:r>
        <w:t>Курс «</w:t>
      </w:r>
      <w:r w:rsidR="00333F7B">
        <w:t>JAVA</w:t>
      </w:r>
      <w:r>
        <w:t xml:space="preserve"> Стартовый» предназначен для новичков в программировании, а также начинающих разработчиков и программистов, которые хотят в кратчайшие сроки изучить основы программирования, но никак не определились с конкретным языком программирования.</w:t>
      </w:r>
    </w:p>
    <w:p w:rsidR="00E116C0" w:rsidRDefault="00E116C0" w:rsidP="00E116C0">
      <w:r>
        <w:t xml:space="preserve"> </w:t>
      </w:r>
    </w:p>
    <w:p w:rsidR="00E116C0" w:rsidRDefault="00E116C0" w:rsidP="00E116C0">
      <w:r>
        <w:t xml:space="preserve">В процессе изучения Вы поймете, почему </w:t>
      </w:r>
      <w:r w:rsidR="00333F7B">
        <w:t>JAVA</w:t>
      </w:r>
      <w:r>
        <w:t xml:space="preserve"> является доступным и простым для изучения языком, определите какую роль он играет в разработке приложений и какими возможностями обладает, научитесь использовать его сильные стороны в собственных проектах.</w:t>
      </w:r>
    </w:p>
    <w:p w:rsidR="00E116C0" w:rsidRDefault="00E116C0" w:rsidP="00E116C0">
      <w:r>
        <w:t>На курсе "</w:t>
      </w:r>
      <w:r w:rsidR="00333F7B">
        <w:t>JAVA</w:t>
      </w:r>
      <w:r>
        <w:t xml:space="preserve"> Стартовый" детально рассматриваются переменные, константы, типы данных, условные конструкции, логические операции, циклические конструкции, принципы создания и использования методов, механизмы рекурсии, а также основы работы с массивами данных.</w:t>
      </w:r>
    </w:p>
    <w:p w:rsidR="00E116C0" w:rsidRDefault="00E116C0" w:rsidP="00E116C0"/>
    <w:p w:rsidR="0045287B" w:rsidRPr="002066A9" w:rsidRDefault="00E116C0" w:rsidP="00084F37">
      <w:r>
        <w:t>По завершении курса Вы убедитесь в том, что программировать может каждый и для этого не нужно обладать особыми математическими способностями или ученой степенью. Все что Вам для этого потребуется - это настойчивость и нацеленность на результат.</w:t>
      </w:r>
    </w:p>
    <w:p w:rsidR="008C3671" w:rsidRPr="001A610A" w:rsidRDefault="008C3671" w:rsidP="006A6CE2">
      <w:pPr>
        <w:pStyle w:val="a0"/>
        <w:rPr>
          <w:sz w:val="20"/>
          <w:szCs w:val="20"/>
        </w:rPr>
      </w:pPr>
    </w:p>
    <w:p w:rsidR="00920F85" w:rsidRPr="00920F85" w:rsidRDefault="00920F85" w:rsidP="00920F85">
      <w:pPr>
        <w:pStyle w:val="1"/>
        <w:shd w:val="clear" w:color="auto" w:fill="DAEEF3" w:themeFill="accent5" w:themeFillTint="33"/>
      </w:pPr>
      <w:r w:rsidRPr="00920F85">
        <w:t>Предварительные требования</w:t>
      </w:r>
    </w:p>
    <w:p w:rsidR="00920F85" w:rsidRPr="00920F85" w:rsidRDefault="00920F85">
      <w:pPr>
        <w:pStyle w:val="a0"/>
        <w:rPr>
          <w:sz w:val="20"/>
          <w:szCs w:val="20"/>
        </w:rPr>
      </w:pPr>
    </w:p>
    <w:p w:rsidR="008C3671" w:rsidRDefault="00481D0C" w:rsidP="008C3671">
      <w:pPr>
        <w:pStyle w:val="ac"/>
        <w:numPr>
          <w:ilvl w:val="0"/>
          <w:numId w:val="6"/>
        </w:numPr>
      </w:pPr>
      <w:r>
        <w:t>Уверенное вл</w:t>
      </w:r>
      <w:r w:rsidR="0034795B">
        <w:t>адение персональным компьютером</w:t>
      </w:r>
    </w:p>
    <w:p w:rsidR="0034795B" w:rsidRDefault="008C3671" w:rsidP="007F47BF">
      <w:pPr>
        <w:pStyle w:val="ac"/>
        <w:numPr>
          <w:ilvl w:val="0"/>
          <w:numId w:val="6"/>
        </w:numPr>
      </w:pPr>
      <w:r>
        <w:t xml:space="preserve">Навыки </w:t>
      </w:r>
      <w:r w:rsidR="0034795B">
        <w:t>работы с текстовыми редакторами</w:t>
      </w:r>
    </w:p>
    <w:p w:rsidR="003C5E46" w:rsidRPr="00920F85" w:rsidRDefault="003C5E46">
      <w:pPr>
        <w:pStyle w:val="a0"/>
        <w:rPr>
          <w:sz w:val="20"/>
          <w:szCs w:val="20"/>
        </w:rPr>
      </w:pPr>
    </w:p>
    <w:p w:rsidR="000A05A4" w:rsidRDefault="000A05A4" w:rsidP="002832C9">
      <w:pPr>
        <w:pStyle w:val="11"/>
      </w:pPr>
      <w:r>
        <w:t>Целевая аудитория</w:t>
      </w:r>
    </w:p>
    <w:p w:rsidR="000A05A4" w:rsidRDefault="000A05A4" w:rsidP="000A05A4">
      <w:pPr>
        <w:pStyle w:val="a0"/>
      </w:pPr>
    </w:p>
    <w:p w:rsidR="000A05A4" w:rsidRPr="00842BE1" w:rsidRDefault="00745B74" w:rsidP="00BB5F64">
      <w:pPr>
        <w:pStyle w:val="a0"/>
        <w:ind w:firstLine="284"/>
        <w:rPr>
          <w:sz w:val="20"/>
          <w:szCs w:val="20"/>
        </w:rPr>
      </w:pPr>
      <w:r>
        <w:rPr>
          <w:sz w:val="20"/>
          <w:szCs w:val="20"/>
        </w:rPr>
        <w:t>Курс предназначен</w:t>
      </w:r>
      <w:r w:rsidR="00842BE1">
        <w:rPr>
          <w:sz w:val="20"/>
          <w:szCs w:val="20"/>
        </w:rPr>
        <w:t xml:space="preserve"> </w:t>
      </w:r>
      <w:r>
        <w:rPr>
          <w:sz w:val="20"/>
          <w:szCs w:val="20"/>
        </w:rPr>
        <w:t>для начинающих программистов</w:t>
      </w:r>
      <w:r>
        <w:rPr>
          <w:sz w:val="20"/>
          <w:szCs w:val="20"/>
          <w:lang w:val="uk-UA"/>
        </w:rPr>
        <w:t xml:space="preserve"> и </w:t>
      </w:r>
      <w:r w:rsidR="0034795B" w:rsidRPr="0034795B">
        <w:rPr>
          <w:sz w:val="20"/>
          <w:szCs w:val="20"/>
        </w:rPr>
        <w:t xml:space="preserve">тех, кто имеет </w:t>
      </w:r>
      <w:r>
        <w:rPr>
          <w:sz w:val="20"/>
          <w:szCs w:val="20"/>
        </w:rPr>
        <w:t>базовые знания</w:t>
      </w:r>
      <w:r w:rsidR="0034795B" w:rsidRPr="0034795B">
        <w:rPr>
          <w:sz w:val="20"/>
          <w:szCs w:val="20"/>
        </w:rPr>
        <w:t xml:space="preserve"> об основах программирования</w:t>
      </w:r>
      <w:r>
        <w:rPr>
          <w:sz w:val="20"/>
          <w:szCs w:val="20"/>
        </w:rPr>
        <w:t xml:space="preserve"> </w:t>
      </w:r>
      <w:r w:rsidR="00842BE1">
        <w:rPr>
          <w:sz w:val="20"/>
          <w:szCs w:val="20"/>
        </w:rPr>
        <w:t>или</w:t>
      </w:r>
      <w:r w:rsidR="000626F0">
        <w:rPr>
          <w:sz w:val="20"/>
          <w:szCs w:val="20"/>
        </w:rPr>
        <w:t xml:space="preserve"> желает их освоить</w:t>
      </w:r>
    </w:p>
    <w:p w:rsidR="000A05A4" w:rsidRPr="000A05A4" w:rsidRDefault="000A05A4" w:rsidP="000A05A4">
      <w:pPr>
        <w:pStyle w:val="a0"/>
      </w:pPr>
    </w:p>
    <w:p w:rsidR="00920F85" w:rsidRPr="00920F85" w:rsidRDefault="001E75B4" w:rsidP="00920F85">
      <w:pPr>
        <w:pStyle w:val="1"/>
        <w:shd w:val="clear" w:color="auto" w:fill="DAEEF3" w:themeFill="accent5" w:themeFillTint="33"/>
      </w:pPr>
      <w:r>
        <w:t>По завершении курса В</w:t>
      </w:r>
      <w:r w:rsidR="000A05A4">
        <w:t>ы сможете</w:t>
      </w:r>
    </w:p>
    <w:p w:rsidR="00866AA8" w:rsidRDefault="00866AA8" w:rsidP="00866AA8">
      <w:pPr>
        <w:pStyle w:val="ac"/>
      </w:pPr>
    </w:p>
    <w:p w:rsidR="000A6579" w:rsidRDefault="000A6579" w:rsidP="00866AA8">
      <w:pPr>
        <w:pStyle w:val="ac"/>
        <w:numPr>
          <w:ilvl w:val="0"/>
          <w:numId w:val="8"/>
        </w:numPr>
      </w:pPr>
      <w:r>
        <w:t xml:space="preserve">понимать устройство инфраструктуры </w:t>
      </w:r>
      <w:r w:rsidR="00333F7B">
        <w:rPr>
          <w:lang w:val="en-US"/>
        </w:rPr>
        <w:t>Java</w:t>
      </w:r>
      <w:r>
        <w:t xml:space="preserve"> и возможн</w:t>
      </w:r>
      <w:r w:rsidR="00A9252E">
        <w:t>ости, которые она предоставляет</w:t>
      </w:r>
    </w:p>
    <w:p w:rsidR="000A6579" w:rsidRDefault="000A6579" w:rsidP="00866AA8">
      <w:pPr>
        <w:pStyle w:val="ac"/>
        <w:numPr>
          <w:ilvl w:val="0"/>
          <w:numId w:val="8"/>
        </w:numPr>
      </w:pPr>
      <w:r>
        <w:t xml:space="preserve">создавать программные решения и проекты с использованием </w:t>
      </w:r>
      <w:r w:rsidR="00333F7B">
        <w:rPr>
          <w:lang w:val="en-US"/>
        </w:rPr>
        <w:t>IDE</w:t>
      </w:r>
      <w:r w:rsidR="00333F7B" w:rsidRPr="00333F7B">
        <w:t xml:space="preserve"> </w:t>
      </w:r>
      <w:proofErr w:type="spellStart"/>
      <w:r w:rsidR="00333F7B">
        <w:rPr>
          <w:lang w:val="en-US"/>
        </w:rPr>
        <w:t>IntelliJ</w:t>
      </w:r>
      <w:proofErr w:type="spellEnd"/>
      <w:r w:rsidR="00333F7B" w:rsidRPr="00333F7B">
        <w:t xml:space="preserve"> </w:t>
      </w:r>
      <w:r w:rsidR="00333F7B">
        <w:rPr>
          <w:lang w:val="en-US"/>
        </w:rPr>
        <w:t>IDEA</w:t>
      </w:r>
      <w:r w:rsidR="00333F7B">
        <w:t xml:space="preserve"> и </w:t>
      </w:r>
      <w:r>
        <w:t xml:space="preserve">возможностей языка </w:t>
      </w:r>
      <w:r w:rsidR="00333F7B">
        <w:t>JAVA</w:t>
      </w:r>
    </w:p>
    <w:p w:rsidR="00A9252E" w:rsidRDefault="00782EB5" w:rsidP="00866AA8">
      <w:pPr>
        <w:pStyle w:val="ac"/>
        <w:numPr>
          <w:ilvl w:val="0"/>
          <w:numId w:val="8"/>
        </w:numPr>
      </w:pPr>
      <w:r>
        <w:t>выбирать соответствующий тип для ваших переменных</w:t>
      </w:r>
    </w:p>
    <w:p w:rsidR="00782EB5" w:rsidRDefault="00782EB5" w:rsidP="00782EB5">
      <w:pPr>
        <w:pStyle w:val="ac"/>
        <w:numPr>
          <w:ilvl w:val="0"/>
          <w:numId w:val="8"/>
        </w:numPr>
      </w:pPr>
      <w:r>
        <w:t>понимать отличие между типами данных</w:t>
      </w:r>
    </w:p>
    <w:p w:rsidR="000A6579" w:rsidRDefault="000A6579" w:rsidP="00866AA8">
      <w:pPr>
        <w:pStyle w:val="ac"/>
        <w:numPr>
          <w:ilvl w:val="0"/>
          <w:numId w:val="8"/>
        </w:numPr>
      </w:pPr>
      <w:r>
        <w:t>использовать усл</w:t>
      </w:r>
      <w:r w:rsidR="00A9252E">
        <w:t>овные и циклические конструкции</w:t>
      </w:r>
    </w:p>
    <w:p w:rsidR="000A6579" w:rsidRDefault="00A9252E" w:rsidP="00866AA8">
      <w:pPr>
        <w:pStyle w:val="ac"/>
        <w:numPr>
          <w:ilvl w:val="0"/>
          <w:numId w:val="8"/>
        </w:numPr>
      </w:pPr>
      <w:r>
        <w:t>понимать работу рекурсии</w:t>
      </w:r>
    </w:p>
    <w:p w:rsidR="00A9252E" w:rsidRDefault="00A9252E" w:rsidP="00866AA8">
      <w:pPr>
        <w:pStyle w:val="ac"/>
        <w:numPr>
          <w:ilvl w:val="0"/>
          <w:numId w:val="8"/>
        </w:numPr>
      </w:pPr>
      <w:r>
        <w:t>создавать и вызывать методы, понимать их назначение</w:t>
      </w:r>
    </w:p>
    <w:p w:rsidR="00A9252E" w:rsidRDefault="00A9252E" w:rsidP="00866AA8">
      <w:pPr>
        <w:pStyle w:val="ac"/>
        <w:numPr>
          <w:ilvl w:val="0"/>
          <w:numId w:val="8"/>
        </w:numPr>
      </w:pPr>
      <w:r>
        <w:t>создавать и обрабатывать массивы данных</w:t>
      </w:r>
    </w:p>
    <w:p w:rsidR="00A9252E" w:rsidRDefault="00A9252E" w:rsidP="00866AA8">
      <w:pPr>
        <w:pStyle w:val="ac"/>
        <w:numPr>
          <w:ilvl w:val="0"/>
          <w:numId w:val="8"/>
        </w:numPr>
      </w:pPr>
      <w:r>
        <w:t>выполнять  сортировку массивов</w:t>
      </w:r>
    </w:p>
    <w:p w:rsidR="00A9252E" w:rsidRDefault="00782EB5" w:rsidP="00866AA8">
      <w:pPr>
        <w:pStyle w:val="ac"/>
        <w:numPr>
          <w:ilvl w:val="0"/>
          <w:numId w:val="8"/>
        </w:numPr>
      </w:pPr>
      <w:r>
        <w:t>продолжить дальнейшее изучение возможностей языка</w:t>
      </w:r>
      <w:r>
        <w:rPr>
          <w:noProof/>
        </w:rPr>
        <w:t xml:space="preserve"> </w:t>
      </w:r>
      <w:r w:rsidR="00333F7B">
        <w:rPr>
          <w:noProof/>
          <w:lang w:val="en-US"/>
        </w:rPr>
        <w:t>JAVA</w:t>
      </w:r>
      <w:r w:rsidR="00333F7B">
        <w:t>.</w:t>
      </w:r>
    </w:p>
    <w:p w:rsidR="00866AA8" w:rsidRDefault="00866AA8" w:rsidP="000A6579"/>
    <w:p w:rsidR="007E5C81" w:rsidRDefault="007E5C81" w:rsidP="000A6579"/>
    <w:p w:rsidR="007E5C81" w:rsidRDefault="007E5C81" w:rsidP="000A6579"/>
    <w:p w:rsidR="007E5C81" w:rsidRDefault="007E5C81" w:rsidP="000A6579"/>
    <w:p w:rsidR="001E75B4" w:rsidRPr="00E116C0" w:rsidRDefault="001E75B4" w:rsidP="002832C9">
      <w:pPr>
        <w:pStyle w:val="11"/>
      </w:pPr>
      <w:r>
        <w:t>Список уроков курса</w:t>
      </w:r>
      <w:r w:rsidRPr="00920F85">
        <w:t>:</w:t>
      </w:r>
      <w:r>
        <w:t xml:space="preserve"> </w:t>
      </w:r>
      <w:r>
        <w:rPr>
          <w:noProof/>
        </w:rPr>
        <w:t>С</w:t>
      </w:r>
      <w:r w:rsidRPr="001E75B4">
        <w:rPr>
          <w:noProof/>
        </w:rPr>
        <w:t>#</w:t>
      </w:r>
      <w:r w:rsidRPr="001E75B4">
        <w:t xml:space="preserve"> </w:t>
      </w:r>
      <w:r w:rsidR="00907253">
        <w:t>Стартовый</w:t>
      </w:r>
    </w:p>
    <w:p w:rsidR="00BB6A4B" w:rsidRPr="00920F85" w:rsidRDefault="00BB6A4B">
      <w:pPr>
        <w:pStyle w:val="a0"/>
        <w:rPr>
          <w:sz w:val="20"/>
          <w:szCs w:val="20"/>
        </w:rPr>
      </w:pPr>
    </w:p>
    <w:p w:rsidR="001E75B4" w:rsidRPr="00333F7B" w:rsidRDefault="00290D42" w:rsidP="0029751A">
      <w:pPr>
        <w:pStyle w:val="1"/>
        <w:rPr>
          <w:rStyle w:val="af0"/>
          <w:b/>
          <w:i w:val="0"/>
          <w:color w:val="17365D" w:themeColor="text2" w:themeShade="BF"/>
        </w:rPr>
      </w:pPr>
      <w:r>
        <w:rPr>
          <w:rStyle w:val="af0"/>
          <w:b/>
          <w:i w:val="0"/>
          <w:color w:val="17365D" w:themeColor="text2" w:themeShade="BF"/>
        </w:rPr>
        <w:t xml:space="preserve">Название </w:t>
      </w:r>
      <w:proofErr w:type="gramStart"/>
      <w:r>
        <w:rPr>
          <w:rStyle w:val="af0"/>
          <w:b/>
          <w:i w:val="0"/>
          <w:color w:val="17365D" w:themeColor="text2" w:themeShade="BF"/>
        </w:rPr>
        <w:t>урока</w:t>
      </w:r>
      <w:r w:rsidR="0094340A" w:rsidRPr="00BB19CD">
        <w:rPr>
          <w:rStyle w:val="af0"/>
          <w:b/>
          <w:i w:val="0"/>
          <w:color w:val="17365D" w:themeColor="text2" w:themeShade="BF"/>
        </w:rPr>
        <w:t xml:space="preserve">: </w:t>
      </w:r>
      <w:r w:rsidR="002832C9" w:rsidRPr="00BB19CD">
        <w:rPr>
          <w:rStyle w:val="af0"/>
          <w:b/>
          <w:i w:val="0"/>
          <w:color w:val="17365D" w:themeColor="text2" w:themeShade="BF"/>
        </w:rPr>
        <w:t xml:space="preserve"> </w:t>
      </w:r>
      <w:r w:rsidR="0094340A" w:rsidRPr="00BB19CD">
        <w:rPr>
          <w:rStyle w:val="af0"/>
          <w:b/>
          <w:i w:val="0"/>
          <w:color w:val="17365D" w:themeColor="text2" w:themeShade="BF"/>
        </w:rPr>
        <w:t>Урок</w:t>
      </w:r>
      <w:proofErr w:type="gramEnd"/>
      <w:r w:rsidR="0094340A" w:rsidRPr="00BB19CD">
        <w:rPr>
          <w:rStyle w:val="af0"/>
          <w:b/>
          <w:i w:val="0"/>
          <w:color w:val="17365D" w:themeColor="text2" w:themeShade="BF"/>
        </w:rPr>
        <w:t xml:space="preserve"> 1. Введение в инфраструктуру </w:t>
      </w:r>
      <w:r w:rsidR="00333F7B">
        <w:rPr>
          <w:rStyle w:val="af0"/>
          <w:b/>
          <w:i w:val="0"/>
          <w:color w:val="17365D" w:themeColor="text2" w:themeShade="BF"/>
          <w:lang w:val="en-US"/>
        </w:rPr>
        <w:t>JAVA</w:t>
      </w:r>
    </w:p>
    <w:p w:rsidR="00BB6A4B" w:rsidRPr="00920F85" w:rsidRDefault="00BB6A4B">
      <w:pPr>
        <w:pStyle w:val="a0"/>
        <w:rPr>
          <w:sz w:val="20"/>
          <w:szCs w:val="20"/>
        </w:rPr>
      </w:pPr>
    </w:p>
    <w:p w:rsidR="0094340A" w:rsidRPr="00907253" w:rsidRDefault="00866AA8">
      <w:pPr>
        <w:pStyle w:val="a0"/>
        <w:rPr>
          <w:sz w:val="20"/>
          <w:szCs w:val="20"/>
        </w:rPr>
      </w:pPr>
      <w:r w:rsidRPr="00866AA8">
        <w:rPr>
          <w:sz w:val="20"/>
          <w:szCs w:val="20"/>
        </w:rPr>
        <w:t xml:space="preserve">Назначением данного урока является ознакомление с природой платформы </w:t>
      </w:r>
      <w:r w:rsidR="00333F7B">
        <w:rPr>
          <w:sz w:val="20"/>
          <w:szCs w:val="20"/>
          <w:lang w:val="en-US"/>
        </w:rPr>
        <w:t>JAVA</w:t>
      </w:r>
      <w:r w:rsidR="00333F7B" w:rsidRPr="00333F7B">
        <w:rPr>
          <w:sz w:val="20"/>
          <w:szCs w:val="20"/>
        </w:rPr>
        <w:t xml:space="preserve"> </w:t>
      </w:r>
      <w:r w:rsidR="00333F7B">
        <w:rPr>
          <w:sz w:val="20"/>
          <w:szCs w:val="20"/>
        </w:rPr>
        <w:t xml:space="preserve">и возможности виртуальной машины </w:t>
      </w:r>
      <w:r w:rsidR="00333F7B">
        <w:rPr>
          <w:sz w:val="20"/>
          <w:szCs w:val="20"/>
          <w:lang w:val="en-US"/>
        </w:rPr>
        <w:t>JAVA</w:t>
      </w:r>
      <w:r w:rsidR="00333F7B" w:rsidRPr="00333F7B">
        <w:rPr>
          <w:sz w:val="20"/>
          <w:szCs w:val="20"/>
        </w:rPr>
        <w:t xml:space="preserve"> (</w:t>
      </w:r>
      <w:r w:rsidR="00333F7B">
        <w:rPr>
          <w:sz w:val="20"/>
          <w:szCs w:val="20"/>
          <w:lang w:val="en-US"/>
        </w:rPr>
        <w:t>JVM</w:t>
      </w:r>
      <w:r w:rsidR="00333F7B" w:rsidRPr="00333F7B">
        <w:rPr>
          <w:sz w:val="20"/>
          <w:szCs w:val="20"/>
        </w:rPr>
        <w:t>)</w:t>
      </w:r>
      <w:r w:rsidR="00333F7B">
        <w:rPr>
          <w:sz w:val="20"/>
          <w:szCs w:val="20"/>
        </w:rPr>
        <w:t>;</w:t>
      </w:r>
      <w:r w:rsidRPr="00866AA8">
        <w:rPr>
          <w:sz w:val="20"/>
          <w:szCs w:val="20"/>
        </w:rPr>
        <w:t xml:space="preserve"> средствами разработки, которые применяются </w:t>
      </w:r>
      <w:r w:rsidRPr="00866AA8">
        <w:rPr>
          <w:sz w:val="20"/>
          <w:szCs w:val="20"/>
        </w:rPr>
        <w:lastRenderedPageBreak/>
        <w:t xml:space="preserve">при построении </w:t>
      </w:r>
      <w:r w:rsidR="00333F7B">
        <w:rPr>
          <w:sz w:val="20"/>
          <w:szCs w:val="20"/>
          <w:lang w:val="en-US"/>
        </w:rPr>
        <w:t>JAVA</w:t>
      </w:r>
      <w:r w:rsidR="00333F7B" w:rsidRPr="00333F7B">
        <w:rPr>
          <w:sz w:val="20"/>
          <w:szCs w:val="20"/>
        </w:rPr>
        <w:t>-</w:t>
      </w:r>
      <w:r w:rsidRPr="00866AA8">
        <w:rPr>
          <w:sz w:val="20"/>
          <w:szCs w:val="20"/>
        </w:rPr>
        <w:t xml:space="preserve">приложений </w:t>
      </w:r>
      <w:r w:rsidR="00333F7B">
        <w:rPr>
          <w:sz w:val="20"/>
          <w:szCs w:val="20"/>
        </w:rPr>
        <w:t xml:space="preserve">на примере </w:t>
      </w:r>
      <w:proofErr w:type="spellStart"/>
      <w:r w:rsidR="00333F7B">
        <w:rPr>
          <w:sz w:val="20"/>
          <w:szCs w:val="20"/>
          <w:lang w:val="en-US"/>
        </w:rPr>
        <w:t>JetBrains</w:t>
      </w:r>
      <w:proofErr w:type="spellEnd"/>
      <w:r w:rsidR="00333F7B" w:rsidRPr="00333F7B">
        <w:rPr>
          <w:sz w:val="20"/>
          <w:szCs w:val="20"/>
        </w:rPr>
        <w:t xml:space="preserve"> </w:t>
      </w:r>
      <w:proofErr w:type="spellStart"/>
      <w:r w:rsidR="00333F7B">
        <w:rPr>
          <w:sz w:val="20"/>
          <w:szCs w:val="20"/>
          <w:lang w:val="en-US"/>
        </w:rPr>
        <w:t>IntelliJ</w:t>
      </w:r>
      <w:proofErr w:type="spellEnd"/>
      <w:r w:rsidR="00333F7B" w:rsidRPr="00333F7B">
        <w:rPr>
          <w:sz w:val="20"/>
          <w:szCs w:val="20"/>
        </w:rPr>
        <w:t xml:space="preserve"> </w:t>
      </w:r>
      <w:r w:rsidR="00333F7B">
        <w:rPr>
          <w:sz w:val="20"/>
          <w:szCs w:val="20"/>
          <w:lang w:val="en-US"/>
        </w:rPr>
        <w:t>IDEA</w:t>
      </w:r>
      <w:r w:rsidRPr="00866AA8">
        <w:rPr>
          <w:sz w:val="20"/>
          <w:szCs w:val="20"/>
        </w:rPr>
        <w:t xml:space="preserve">. Выполняется обзор языков </w:t>
      </w:r>
      <w:r w:rsidR="00333F7B">
        <w:rPr>
          <w:sz w:val="20"/>
          <w:szCs w:val="20"/>
        </w:rPr>
        <w:t xml:space="preserve">программирования и технологий, отличных от </w:t>
      </w:r>
      <w:r w:rsidR="00333F7B">
        <w:rPr>
          <w:sz w:val="20"/>
          <w:szCs w:val="20"/>
          <w:lang w:val="en-US"/>
        </w:rPr>
        <w:t>JAVA</w:t>
      </w:r>
      <w:r w:rsidRPr="00866AA8">
        <w:rPr>
          <w:sz w:val="20"/>
          <w:szCs w:val="20"/>
        </w:rPr>
        <w:t>.</w:t>
      </w:r>
      <w:r w:rsidR="00907253">
        <w:rPr>
          <w:sz w:val="20"/>
          <w:szCs w:val="20"/>
        </w:rPr>
        <w:t xml:space="preserve"> На занятии рассматриваются простейшие примеры</w:t>
      </w:r>
      <w:r w:rsidR="00333F7B">
        <w:rPr>
          <w:sz w:val="20"/>
          <w:szCs w:val="20"/>
        </w:rPr>
        <w:t xml:space="preserve"> к</w:t>
      </w:r>
      <w:r w:rsidR="00907253">
        <w:rPr>
          <w:sz w:val="20"/>
          <w:szCs w:val="20"/>
        </w:rPr>
        <w:t>онсольного приложения</w:t>
      </w:r>
    </w:p>
    <w:p w:rsidR="00866AA8" w:rsidRDefault="00866AA8">
      <w:pPr>
        <w:pStyle w:val="a0"/>
        <w:rPr>
          <w:sz w:val="20"/>
          <w:szCs w:val="20"/>
        </w:rPr>
      </w:pPr>
    </w:p>
    <w:p w:rsidR="0094340A" w:rsidRPr="00BB19CD" w:rsidRDefault="00290D42" w:rsidP="00866AA8">
      <w:pPr>
        <w:pStyle w:val="2"/>
        <w:rPr>
          <w:rStyle w:val="af0"/>
          <w:b/>
          <w:i w:val="0"/>
          <w:color w:val="17365D" w:themeColor="text2" w:themeShade="BF"/>
        </w:rPr>
      </w:pPr>
      <w:r>
        <w:rPr>
          <w:rStyle w:val="af0"/>
          <w:b/>
          <w:i w:val="0"/>
          <w:color w:val="17365D" w:themeColor="text2" w:themeShade="BF"/>
        </w:rPr>
        <w:t>Название урока</w:t>
      </w:r>
      <w:r w:rsidR="0094340A" w:rsidRPr="00BB19CD">
        <w:rPr>
          <w:rStyle w:val="af0"/>
          <w:b/>
          <w:i w:val="0"/>
          <w:color w:val="17365D" w:themeColor="text2" w:themeShade="BF"/>
        </w:rPr>
        <w:t xml:space="preserve">: </w:t>
      </w:r>
      <w:r w:rsidR="002832C9" w:rsidRPr="00BB19CD">
        <w:rPr>
          <w:rStyle w:val="af0"/>
          <w:b/>
          <w:i w:val="0"/>
          <w:color w:val="17365D" w:themeColor="text2" w:themeShade="BF"/>
        </w:rPr>
        <w:t xml:space="preserve"> </w:t>
      </w:r>
      <w:r w:rsidR="0094340A" w:rsidRPr="00BB19CD">
        <w:rPr>
          <w:rStyle w:val="af0"/>
          <w:b/>
          <w:i w:val="0"/>
          <w:color w:val="17365D" w:themeColor="text2" w:themeShade="BF"/>
        </w:rPr>
        <w:t xml:space="preserve">Урок </w:t>
      </w:r>
      <w:r w:rsidR="002832C9" w:rsidRPr="00BB19CD">
        <w:rPr>
          <w:rStyle w:val="af0"/>
          <w:b/>
          <w:i w:val="0"/>
          <w:color w:val="17365D" w:themeColor="text2" w:themeShade="BF"/>
        </w:rPr>
        <w:t>2</w:t>
      </w:r>
      <w:r w:rsidR="0094340A" w:rsidRPr="00BB19CD">
        <w:rPr>
          <w:rStyle w:val="af0"/>
          <w:b/>
          <w:i w:val="0"/>
          <w:color w:val="17365D" w:themeColor="text2" w:themeShade="BF"/>
        </w:rPr>
        <w:t xml:space="preserve">. </w:t>
      </w:r>
      <w:r w:rsidR="00100267" w:rsidRPr="00100267">
        <w:rPr>
          <w:rStyle w:val="af0"/>
          <w:b/>
          <w:i w:val="0"/>
          <w:color w:val="17365D" w:themeColor="text2" w:themeShade="BF"/>
        </w:rPr>
        <w:t>Машинная</w:t>
      </w:r>
      <w:r w:rsidR="00100267">
        <w:rPr>
          <w:rStyle w:val="af0"/>
          <w:b/>
          <w:i w:val="0"/>
          <w:color w:val="17365D" w:themeColor="text2" w:themeShade="BF"/>
          <w:lang w:val="uk-UA"/>
        </w:rPr>
        <w:t xml:space="preserve"> математика. </w:t>
      </w:r>
      <w:r w:rsidR="00866AA8" w:rsidRPr="00866AA8">
        <w:rPr>
          <w:rStyle w:val="af0"/>
          <w:b/>
          <w:i w:val="0"/>
          <w:color w:val="17365D" w:themeColor="text2" w:themeShade="BF"/>
        </w:rPr>
        <w:t>Переменные и типы данных</w:t>
      </w:r>
    </w:p>
    <w:p w:rsidR="0094340A" w:rsidRPr="00920F85" w:rsidRDefault="0094340A" w:rsidP="0094340A">
      <w:pPr>
        <w:pStyle w:val="a0"/>
        <w:rPr>
          <w:sz w:val="20"/>
          <w:szCs w:val="20"/>
        </w:rPr>
      </w:pPr>
    </w:p>
    <w:p w:rsidR="00E2182C" w:rsidRDefault="00E2182C" w:rsidP="0094340A">
      <w:pPr>
        <w:pStyle w:val="a0"/>
        <w:rPr>
          <w:sz w:val="20"/>
          <w:szCs w:val="20"/>
        </w:rPr>
      </w:pPr>
      <w:r>
        <w:rPr>
          <w:sz w:val="20"/>
          <w:szCs w:val="20"/>
        </w:rPr>
        <w:t>На занятии рассматриваются основные системы счисления.</w:t>
      </w:r>
    </w:p>
    <w:p w:rsidR="00866AA8" w:rsidRDefault="00866AA8" w:rsidP="0094340A">
      <w:pPr>
        <w:pStyle w:val="a0"/>
        <w:rPr>
          <w:sz w:val="20"/>
          <w:szCs w:val="20"/>
        </w:rPr>
      </w:pPr>
      <w:r w:rsidRPr="00866AA8">
        <w:rPr>
          <w:sz w:val="20"/>
          <w:szCs w:val="20"/>
        </w:rPr>
        <w:t xml:space="preserve">Урок помогает </w:t>
      </w:r>
      <w:r w:rsidR="00C35114">
        <w:rPr>
          <w:sz w:val="20"/>
          <w:szCs w:val="20"/>
        </w:rPr>
        <w:t xml:space="preserve">научиться </w:t>
      </w:r>
      <w:r w:rsidRPr="00866AA8">
        <w:rPr>
          <w:sz w:val="20"/>
          <w:szCs w:val="20"/>
        </w:rPr>
        <w:t xml:space="preserve">понимать двоичную и шестнадцатеричную системы счисления. </w:t>
      </w:r>
      <w:r w:rsidR="00C35114">
        <w:rPr>
          <w:sz w:val="20"/>
          <w:szCs w:val="20"/>
        </w:rPr>
        <w:t>Разъясняется понятие переменных</w:t>
      </w:r>
      <w:r w:rsidRPr="00866AA8">
        <w:rPr>
          <w:sz w:val="20"/>
          <w:szCs w:val="20"/>
        </w:rPr>
        <w:t xml:space="preserve"> и </w:t>
      </w:r>
      <w:r w:rsidR="00C35114">
        <w:rPr>
          <w:sz w:val="20"/>
          <w:szCs w:val="20"/>
        </w:rPr>
        <w:t>типов данных</w:t>
      </w:r>
      <w:r w:rsidRPr="00866AA8">
        <w:rPr>
          <w:sz w:val="20"/>
          <w:szCs w:val="20"/>
        </w:rPr>
        <w:t>. Объясняются принципы выбора типа используемого при создании переменной</w:t>
      </w:r>
      <w:r w:rsidR="00C35114">
        <w:rPr>
          <w:sz w:val="20"/>
          <w:szCs w:val="20"/>
        </w:rPr>
        <w:t>.</w:t>
      </w:r>
    </w:p>
    <w:p w:rsidR="00C35114" w:rsidRDefault="00C35114" w:rsidP="0094340A">
      <w:pPr>
        <w:pStyle w:val="a0"/>
        <w:rPr>
          <w:sz w:val="20"/>
          <w:szCs w:val="20"/>
        </w:rPr>
      </w:pPr>
    </w:p>
    <w:p w:rsidR="00100267" w:rsidRPr="00BB19CD" w:rsidRDefault="00100267" w:rsidP="00100267">
      <w:pPr>
        <w:pStyle w:val="2"/>
        <w:rPr>
          <w:rStyle w:val="af0"/>
          <w:b/>
          <w:i w:val="0"/>
          <w:color w:val="17365D" w:themeColor="text2" w:themeShade="BF"/>
        </w:rPr>
      </w:pPr>
      <w:r>
        <w:rPr>
          <w:rStyle w:val="af0"/>
          <w:b/>
          <w:i w:val="0"/>
          <w:color w:val="17365D" w:themeColor="text2" w:themeShade="BF"/>
        </w:rPr>
        <w:t>Название урока</w:t>
      </w:r>
      <w:r w:rsidRPr="00BB19CD">
        <w:rPr>
          <w:rStyle w:val="af0"/>
          <w:b/>
          <w:i w:val="0"/>
          <w:color w:val="17365D" w:themeColor="text2" w:themeShade="BF"/>
        </w:rPr>
        <w:t xml:space="preserve">:  Урок </w:t>
      </w:r>
      <w:r>
        <w:rPr>
          <w:rStyle w:val="af0"/>
          <w:b/>
          <w:i w:val="0"/>
          <w:color w:val="17365D" w:themeColor="text2" w:themeShade="BF"/>
        </w:rPr>
        <w:t>3</w:t>
      </w:r>
      <w:r w:rsidRPr="00BB19CD">
        <w:rPr>
          <w:rStyle w:val="af0"/>
          <w:b/>
          <w:i w:val="0"/>
          <w:color w:val="17365D" w:themeColor="text2" w:themeShade="BF"/>
        </w:rPr>
        <w:t xml:space="preserve">. </w:t>
      </w:r>
      <w:r w:rsidRPr="00866AA8">
        <w:rPr>
          <w:rStyle w:val="af0"/>
          <w:b/>
          <w:i w:val="0"/>
          <w:color w:val="17365D" w:themeColor="text2" w:themeShade="BF"/>
        </w:rPr>
        <w:t>Переменные и типы данных</w:t>
      </w:r>
    </w:p>
    <w:p w:rsidR="00100267" w:rsidRPr="00920F85" w:rsidRDefault="00100267" w:rsidP="00100267">
      <w:pPr>
        <w:pStyle w:val="a0"/>
        <w:rPr>
          <w:sz w:val="20"/>
          <w:szCs w:val="20"/>
        </w:rPr>
      </w:pPr>
    </w:p>
    <w:p w:rsidR="00100267" w:rsidRDefault="00C35114" w:rsidP="00100267">
      <w:pPr>
        <w:pStyle w:val="a0"/>
        <w:rPr>
          <w:sz w:val="20"/>
          <w:szCs w:val="20"/>
        </w:rPr>
      </w:pPr>
      <w:r>
        <w:rPr>
          <w:sz w:val="20"/>
          <w:szCs w:val="20"/>
        </w:rPr>
        <w:t xml:space="preserve">На занятии объясняется назначение констант, рассматриваются основные </w:t>
      </w:r>
      <w:r w:rsidR="00100267" w:rsidRPr="00866AA8">
        <w:rPr>
          <w:sz w:val="20"/>
          <w:szCs w:val="20"/>
        </w:rPr>
        <w:t xml:space="preserve">арифметические операции и операции сравнения </w:t>
      </w:r>
      <w:r w:rsidR="00100267">
        <w:rPr>
          <w:sz w:val="20"/>
          <w:szCs w:val="20"/>
        </w:rPr>
        <w:t xml:space="preserve"> </w:t>
      </w:r>
      <w:r w:rsidR="00100267" w:rsidRPr="00866AA8">
        <w:rPr>
          <w:sz w:val="20"/>
          <w:szCs w:val="20"/>
        </w:rPr>
        <w:t>значени</w:t>
      </w:r>
      <w:r w:rsidR="00100267">
        <w:rPr>
          <w:sz w:val="20"/>
          <w:szCs w:val="20"/>
        </w:rPr>
        <w:t xml:space="preserve">й </w:t>
      </w:r>
      <w:r w:rsidR="00100267" w:rsidRPr="00866AA8">
        <w:rPr>
          <w:sz w:val="20"/>
          <w:szCs w:val="20"/>
        </w:rPr>
        <w:t>переменных.</w:t>
      </w:r>
      <w:r>
        <w:rPr>
          <w:sz w:val="20"/>
          <w:szCs w:val="20"/>
        </w:rPr>
        <w:t xml:space="preserve"> Демонстрируются примеры простого форматирования и вывода строк на экран.</w:t>
      </w:r>
    </w:p>
    <w:p w:rsidR="00100267" w:rsidRDefault="00100267" w:rsidP="0094340A">
      <w:pPr>
        <w:pStyle w:val="a0"/>
        <w:rPr>
          <w:sz w:val="20"/>
          <w:szCs w:val="20"/>
        </w:rPr>
      </w:pPr>
    </w:p>
    <w:p w:rsidR="00866AA8" w:rsidRPr="00BB19CD" w:rsidRDefault="00290D42" w:rsidP="00866AA8">
      <w:pPr>
        <w:pStyle w:val="2"/>
        <w:rPr>
          <w:rStyle w:val="af0"/>
          <w:b/>
          <w:i w:val="0"/>
          <w:color w:val="17365D" w:themeColor="text2" w:themeShade="BF"/>
        </w:rPr>
      </w:pPr>
      <w:r>
        <w:rPr>
          <w:rStyle w:val="af0"/>
          <w:b/>
          <w:i w:val="0"/>
          <w:color w:val="17365D" w:themeColor="text2" w:themeShade="BF"/>
        </w:rPr>
        <w:t>Название урока</w:t>
      </w:r>
      <w:r w:rsidR="00866AA8" w:rsidRPr="00BB19CD">
        <w:rPr>
          <w:rStyle w:val="af0"/>
          <w:b/>
          <w:i w:val="0"/>
          <w:color w:val="17365D" w:themeColor="text2" w:themeShade="BF"/>
        </w:rPr>
        <w:t xml:space="preserve">:  Урок </w:t>
      </w:r>
      <w:r w:rsidR="00100267">
        <w:rPr>
          <w:rStyle w:val="af0"/>
          <w:b/>
          <w:i w:val="0"/>
          <w:color w:val="17365D" w:themeColor="text2" w:themeShade="BF"/>
        </w:rPr>
        <w:t>4</w:t>
      </w:r>
      <w:r w:rsidR="00866AA8" w:rsidRPr="00BB19CD">
        <w:rPr>
          <w:rStyle w:val="af0"/>
          <w:b/>
          <w:i w:val="0"/>
          <w:color w:val="17365D" w:themeColor="text2" w:themeShade="BF"/>
        </w:rPr>
        <w:t xml:space="preserve">. </w:t>
      </w:r>
      <w:r w:rsidR="00866AA8" w:rsidRPr="00866AA8">
        <w:rPr>
          <w:rStyle w:val="af0"/>
          <w:b/>
          <w:i w:val="0"/>
          <w:color w:val="17365D" w:themeColor="text2" w:themeShade="BF"/>
        </w:rPr>
        <w:t>Условные конструкции Логические операции</w:t>
      </w:r>
    </w:p>
    <w:p w:rsidR="00866AA8" w:rsidRPr="00920F85" w:rsidRDefault="00866AA8" w:rsidP="00866AA8">
      <w:pPr>
        <w:pStyle w:val="a0"/>
        <w:rPr>
          <w:sz w:val="20"/>
          <w:szCs w:val="20"/>
        </w:rPr>
      </w:pPr>
    </w:p>
    <w:p w:rsidR="00866AA8" w:rsidRPr="00866AA8" w:rsidRDefault="00866AA8" w:rsidP="00866AA8">
      <w:pPr>
        <w:pStyle w:val="a0"/>
        <w:rPr>
          <w:sz w:val="20"/>
          <w:szCs w:val="20"/>
        </w:rPr>
      </w:pPr>
      <w:r w:rsidRPr="00866AA8">
        <w:rPr>
          <w:sz w:val="20"/>
          <w:szCs w:val="20"/>
        </w:rPr>
        <w:t>На уроке рассматривается работа операторов ветвления</w:t>
      </w:r>
      <w:r w:rsidR="00C35114">
        <w:rPr>
          <w:sz w:val="20"/>
          <w:szCs w:val="20"/>
        </w:rPr>
        <w:t xml:space="preserve"> их назначение, </w:t>
      </w:r>
      <w:r w:rsidRPr="00866AA8">
        <w:rPr>
          <w:sz w:val="20"/>
          <w:szCs w:val="20"/>
        </w:rPr>
        <w:t xml:space="preserve">использование </w:t>
      </w:r>
      <w:r w:rsidR="003B4440">
        <w:rPr>
          <w:sz w:val="20"/>
          <w:szCs w:val="20"/>
        </w:rPr>
        <w:t xml:space="preserve">основных </w:t>
      </w:r>
      <w:r w:rsidRPr="00866AA8">
        <w:rPr>
          <w:sz w:val="20"/>
          <w:szCs w:val="20"/>
        </w:rPr>
        <w:t xml:space="preserve">условных конструкции: </w:t>
      </w:r>
      <w:r w:rsidRPr="001741FF">
        <w:rPr>
          <w:sz w:val="20"/>
          <w:szCs w:val="20"/>
          <w:lang w:val="en-US"/>
        </w:rPr>
        <w:t>if</w:t>
      </w:r>
      <w:r w:rsidRPr="00866AA8">
        <w:rPr>
          <w:sz w:val="20"/>
          <w:szCs w:val="20"/>
        </w:rPr>
        <w:t>-</w:t>
      </w:r>
      <w:r w:rsidRPr="001741FF">
        <w:rPr>
          <w:sz w:val="20"/>
          <w:szCs w:val="20"/>
          <w:lang w:val="en-US"/>
        </w:rPr>
        <w:t>else</w:t>
      </w:r>
      <w:r w:rsidRPr="00866AA8">
        <w:rPr>
          <w:sz w:val="20"/>
          <w:szCs w:val="20"/>
        </w:rPr>
        <w:t xml:space="preserve">, тернарного оператора и </w:t>
      </w:r>
      <w:r w:rsidRPr="001741FF">
        <w:rPr>
          <w:sz w:val="20"/>
          <w:szCs w:val="20"/>
          <w:lang w:val="en-US"/>
        </w:rPr>
        <w:t>switch</w:t>
      </w:r>
      <w:r w:rsidRPr="00866AA8">
        <w:rPr>
          <w:sz w:val="20"/>
          <w:szCs w:val="20"/>
        </w:rPr>
        <w:t>-</w:t>
      </w:r>
      <w:r w:rsidRPr="001741FF">
        <w:rPr>
          <w:sz w:val="20"/>
          <w:szCs w:val="20"/>
          <w:lang w:val="en-US"/>
        </w:rPr>
        <w:t>case</w:t>
      </w:r>
      <w:r w:rsidRPr="00866AA8">
        <w:rPr>
          <w:sz w:val="20"/>
          <w:szCs w:val="20"/>
        </w:rPr>
        <w:t>.</w:t>
      </w:r>
    </w:p>
    <w:p w:rsidR="00100267" w:rsidRDefault="00100267" w:rsidP="00866AA8">
      <w:pPr>
        <w:pStyle w:val="a0"/>
        <w:rPr>
          <w:sz w:val="20"/>
          <w:szCs w:val="20"/>
        </w:rPr>
      </w:pPr>
    </w:p>
    <w:p w:rsidR="00100267" w:rsidRPr="00BB19CD" w:rsidRDefault="00100267" w:rsidP="00100267">
      <w:pPr>
        <w:pStyle w:val="2"/>
        <w:rPr>
          <w:rStyle w:val="af0"/>
          <w:b/>
          <w:i w:val="0"/>
          <w:color w:val="17365D" w:themeColor="text2" w:themeShade="BF"/>
        </w:rPr>
      </w:pPr>
      <w:r>
        <w:rPr>
          <w:rStyle w:val="af0"/>
          <w:b/>
          <w:i w:val="0"/>
          <w:color w:val="17365D" w:themeColor="text2" w:themeShade="BF"/>
        </w:rPr>
        <w:t>Название урока</w:t>
      </w:r>
      <w:r w:rsidRPr="00BB19CD">
        <w:rPr>
          <w:rStyle w:val="af0"/>
          <w:b/>
          <w:i w:val="0"/>
          <w:color w:val="17365D" w:themeColor="text2" w:themeShade="BF"/>
        </w:rPr>
        <w:t xml:space="preserve">:  Урок </w:t>
      </w:r>
      <w:r>
        <w:rPr>
          <w:rStyle w:val="af0"/>
          <w:b/>
          <w:i w:val="0"/>
          <w:color w:val="17365D" w:themeColor="text2" w:themeShade="BF"/>
        </w:rPr>
        <w:t>5</w:t>
      </w:r>
      <w:r w:rsidRPr="00BB19CD">
        <w:rPr>
          <w:rStyle w:val="af0"/>
          <w:b/>
          <w:i w:val="0"/>
          <w:color w:val="17365D" w:themeColor="text2" w:themeShade="BF"/>
        </w:rPr>
        <w:t xml:space="preserve">. </w:t>
      </w:r>
      <w:r w:rsidRPr="00866AA8">
        <w:rPr>
          <w:rStyle w:val="af0"/>
          <w:b/>
          <w:i w:val="0"/>
          <w:color w:val="17365D" w:themeColor="text2" w:themeShade="BF"/>
        </w:rPr>
        <w:t>Логические операции</w:t>
      </w:r>
    </w:p>
    <w:p w:rsidR="003B4440" w:rsidRDefault="003B4440" w:rsidP="00100267">
      <w:pPr>
        <w:pStyle w:val="a0"/>
        <w:rPr>
          <w:sz w:val="20"/>
          <w:szCs w:val="20"/>
        </w:rPr>
      </w:pPr>
    </w:p>
    <w:p w:rsidR="00100267" w:rsidRPr="00AE121B" w:rsidRDefault="003B4440" w:rsidP="00866AA8">
      <w:pPr>
        <w:pStyle w:val="a0"/>
        <w:rPr>
          <w:sz w:val="20"/>
          <w:szCs w:val="20"/>
        </w:rPr>
      </w:pPr>
      <w:r>
        <w:rPr>
          <w:sz w:val="20"/>
          <w:szCs w:val="20"/>
        </w:rPr>
        <w:t>Данный урок посвящен рассмотрению таких понятий, как логические и побитовые операции. На занятии объясняется применение и использование операций конъюнкции, дизъюнкции, исключающего «или»,</w:t>
      </w:r>
      <w:r w:rsidR="00100267" w:rsidRPr="00866AA8">
        <w:rPr>
          <w:sz w:val="20"/>
          <w:szCs w:val="20"/>
        </w:rPr>
        <w:t xml:space="preserve"> логических операторов,</w:t>
      </w:r>
      <w:r w:rsidR="00100267">
        <w:rPr>
          <w:sz w:val="20"/>
          <w:szCs w:val="20"/>
        </w:rPr>
        <w:t xml:space="preserve"> </w:t>
      </w:r>
      <w:r w:rsidR="00100267" w:rsidRPr="00866AA8">
        <w:rPr>
          <w:sz w:val="20"/>
          <w:szCs w:val="20"/>
        </w:rPr>
        <w:t>операторов сдвига. Рассматриваются короткозамкнутые вычисления и теорема Де Моргана.</w:t>
      </w:r>
    </w:p>
    <w:p w:rsidR="0094340A" w:rsidRDefault="0094340A">
      <w:pPr>
        <w:pStyle w:val="a0"/>
        <w:rPr>
          <w:sz w:val="20"/>
          <w:szCs w:val="20"/>
        </w:rPr>
      </w:pPr>
    </w:p>
    <w:p w:rsidR="00290D42" w:rsidRPr="00BB19CD" w:rsidRDefault="00290D42" w:rsidP="00290D42">
      <w:pPr>
        <w:pStyle w:val="2"/>
        <w:rPr>
          <w:rStyle w:val="af0"/>
          <w:b/>
          <w:i w:val="0"/>
          <w:color w:val="17365D" w:themeColor="text2" w:themeShade="BF"/>
        </w:rPr>
      </w:pPr>
      <w:r>
        <w:rPr>
          <w:rStyle w:val="af0"/>
          <w:b/>
          <w:i w:val="0"/>
          <w:color w:val="17365D" w:themeColor="text2" w:themeShade="BF"/>
        </w:rPr>
        <w:t>Название урока</w:t>
      </w:r>
      <w:r w:rsidRPr="00BB19CD">
        <w:rPr>
          <w:rStyle w:val="af0"/>
          <w:b/>
          <w:i w:val="0"/>
          <w:color w:val="17365D" w:themeColor="text2" w:themeShade="BF"/>
        </w:rPr>
        <w:t xml:space="preserve">:  Урок </w:t>
      </w:r>
      <w:r w:rsidR="00100267">
        <w:rPr>
          <w:rStyle w:val="af0"/>
          <w:b/>
          <w:i w:val="0"/>
          <w:color w:val="17365D" w:themeColor="text2" w:themeShade="BF"/>
        </w:rPr>
        <w:t>6</w:t>
      </w:r>
      <w:r w:rsidRPr="00BB19CD">
        <w:rPr>
          <w:rStyle w:val="af0"/>
          <w:b/>
          <w:i w:val="0"/>
          <w:color w:val="17365D" w:themeColor="text2" w:themeShade="BF"/>
        </w:rPr>
        <w:t xml:space="preserve">. </w:t>
      </w:r>
      <w:r w:rsidRPr="00290D42">
        <w:rPr>
          <w:rStyle w:val="af0"/>
          <w:b/>
          <w:i w:val="0"/>
          <w:color w:val="17365D" w:themeColor="text2" w:themeShade="BF"/>
        </w:rPr>
        <w:t>Циклические конструкции</w:t>
      </w:r>
    </w:p>
    <w:p w:rsidR="00290D42" w:rsidRPr="00920F85" w:rsidRDefault="00290D42" w:rsidP="00290D42">
      <w:pPr>
        <w:pStyle w:val="a0"/>
        <w:rPr>
          <w:sz w:val="20"/>
          <w:szCs w:val="20"/>
        </w:rPr>
      </w:pPr>
    </w:p>
    <w:p w:rsidR="00290D42" w:rsidRPr="00AE121B" w:rsidRDefault="00290D42" w:rsidP="00290D42">
      <w:pPr>
        <w:pStyle w:val="a0"/>
        <w:rPr>
          <w:sz w:val="20"/>
          <w:szCs w:val="20"/>
        </w:rPr>
      </w:pPr>
      <w:r w:rsidRPr="00290D42">
        <w:rPr>
          <w:sz w:val="20"/>
          <w:szCs w:val="20"/>
        </w:rPr>
        <w:t>На уроке рассматривается работа циклических операторов (</w:t>
      </w:r>
      <w:r w:rsidRPr="001741FF">
        <w:rPr>
          <w:sz w:val="20"/>
          <w:szCs w:val="20"/>
          <w:lang w:val="en-US"/>
        </w:rPr>
        <w:t>while</w:t>
      </w:r>
      <w:r w:rsidRPr="00290D42">
        <w:rPr>
          <w:sz w:val="20"/>
          <w:szCs w:val="20"/>
        </w:rPr>
        <w:t xml:space="preserve">, </w:t>
      </w:r>
      <w:r w:rsidRPr="001741FF">
        <w:rPr>
          <w:sz w:val="20"/>
          <w:szCs w:val="20"/>
          <w:lang w:val="en-US"/>
        </w:rPr>
        <w:t>do</w:t>
      </w:r>
      <w:r w:rsidRPr="00290D42">
        <w:rPr>
          <w:sz w:val="20"/>
          <w:szCs w:val="20"/>
        </w:rPr>
        <w:t>-</w:t>
      </w:r>
      <w:r w:rsidRPr="001741FF">
        <w:rPr>
          <w:sz w:val="20"/>
          <w:szCs w:val="20"/>
          <w:lang w:val="en-US"/>
        </w:rPr>
        <w:t>while</w:t>
      </w:r>
      <w:r w:rsidRPr="00290D42">
        <w:rPr>
          <w:sz w:val="20"/>
          <w:szCs w:val="20"/>
        </w:rPr>
        <w:t xml:space="preserve">, </w:t>
      </w:r>
      <w:r w:rsidRPr="001741FF">
        <w:rPr>
          <w:sz w:val="20"/>
          <w:szCs w:val="20"/>
          <w:lang w:val="en-US"/>
        </w:rPr>
        <w:t>for</w:t>
      </w:r>
      <w:r w:rsidRPr="00290D42">
        <w:rPr>
          <w:sz w:val="20"/>
          <w:szCs w:val="20"/>
        </w:rPr>
        <w:t xml:space="preserve">) и </w:t>
      </w:r>
      <w:r w:rsidR="00333F7B">
        <w:rPr>
          <w:sz w:val="20"/>
          <w:szCs w:val="20"/>
        </w:rPr>
        <w:t>п</w:t>
      </w:r>
      <w:r w:rsidR="003B4440">
        <w:rPr>
          <w:sz w:val="20"/>
          <w:szCs w:val="20"/>
        </w:rPr>
        <w:t>рименение</w:t>
      </w:r>
      <w:r w:rsidR="001C46BD">
        <w:rPr>
          <w:sz w:val="20"/>
          <w:szCs w:val="20"/>
        </w:rPr>
        <w:t xml:space="preserve"> операторов </w:t>
      </w:r>
      <w:r w:rsidR="001C46BD">
        <w:rPr>
          <w:sz w:val="20"/>
          <w:szCs w:val="20"/>
          <w:lang w:val="en-US"/>
        </w:rPr>
        <w:t>break</w:t>
      </w:r>
      <w:r w:rsidR="001C46BD">
        <w:rPr>
          <w:sz w:val="20"/>
          <w:szCs w:val="20"/>
        </w:rPr>
        <w:t xml:space="preserve"> и </w:t>
      </w:r>
      <w:r w:rsidR="001C46BD">
        <w:rPr>
          <w:sz w:val="20"/>
          <w:szCs w:val="20"/>
          <w:lang w:val="en-US"/>
        </w:rPr>
        <w:t>continue</w:t>
      </w:r>
      <w:r w:rsidR="001C46BD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290D42">
        <w:rPr>
          <w:sz w:val="20"/>
          <w:szCs w:val="20"/>
        </w:rPr>
        <w:t xml:space="preserve">Объясняется работа циклов </w:t>
      </w:r>
      <w:proofErr w:type="spellStart"/>
      <w:r w:rsidRPr="00290D42">
        <w:rPr>
          <w:sz w:val="20"/>
          <w:szCs w:val="20"/>
        </w:rPr>
        <w:t>Дейкстры</w:t>
      </w:r>
      <w:proofErr w:type="spellEnd"/>
      <w:r w:rsidRPr="00290D42">
        <w:rPr>
          <w:sz w:val="20"/>
          <w:szCs w:val="20"/>
        </w:rPr>
        <w:t xml:space="preserve"> и использование цикла «Паук».</w:t>
      </w:r>
    </w:p>
    <w:p w:rsidR="00290D42" w:rsidRDefault="00290D42">
      <w:pPr>
        <w:pStyle w:val="a0"/>
        <w:rPr>
          <w:sz w:val="20"/>
          <w:szCs w:val="20"/>
        </w:rPr>
      </w:pPr>
    </w:p>
    <w:p w:rsidR="00290D42" w:rsidRPr="00BB19CD" w:rsidRDefault="00290D42" w:rsidP="00290D42">
      <w:pPr>
        <w:pStyle w:val="2"/>
        <w:rPr>
          <w:rStyle w:val="af0"/>
          <w:b/>
          <w:i w:val="0"/>
          <w:color w:val="17365D" w:themeColor="text2" w:themeShade="BF"/>
        </w:rPr>
      </w:pPr>
      <w:r>
        <w:rPr>
          <w:rStyle w:val="af0"/>
          <w:b/>
          <w:i w:val="0"/>
          <w:color w:val="17365D" w:themeColor="text2" w:themeShade="BF"/>
        </w:rPr>
        <w:t>Название урока</w:t>
      </w:r>
      <w:r w:rsidRPr="00BB19CD">
        <w:rPr>
          <w:rStyle w:val="af0"/>
          <w:b/>
          <w:i w:val="0"/>
          <w:color w:val="17365D" w:themeColor="text2" w:themeShade="BF"/>
        </w:rPr>
        <w:t xml:space="preserve">:  Урок </w:t>
      </w:r>
      <w:r w:rsidR="00100267">
        <w:rPr>
          <w:rStyle w:val="af0"/>
          <w:b/>
          <w:i w:val="0"/>
          <w:color w:val="17365D" w:themeColor="text2" w:themeShade="BF"/>
        </w:rPr>
        <w:t>7</w:t>
      </w:r>
      <w:r w:rsidRPr="00BB19CD">
        <w:rPr>
          <w:rStyle w:val="af0"/>
          <w:b/>
          <w:i w:val="0"/>
          <w:color w:val="17365D" w:themeColor="text2" w:themeShade="BF"/>
        </w:rPr>
        <w:t xml:space="preserve">. </w:t>
      </w:r>
      <w:r w:rsidRPr="00290D42">
        <w:rPr>
          <w:rStyle w:val="af0"/>
          <w:b/>
          <w:i w:val="0"/>
          <w:color w:val="17365D" w:themeColor="text2" w:themeShade="BF"/>
        </w:rPr>
        <w:t>Методы</w:t>
      </w:r>
    </w:p>
    <w:p w:rsidR="00290D42" w:rsidRPr="00920F85" w:rsidRDefault="00290D42" w:rsidP="00290D42">
      <w:pPr>
        <w:pStyle w:val="a0"/>
        <w:rPr>
          <w:sz w:val="20"/>
          <w:szCs w:val="20"/>
        </w:rPr>
      </w:pPr>
    </w:p>
    <w:p w:rsidR="00290D42" w:rsidRPr="00290D42" w:rsidRDefault="00290D42" w:rsidP="00290D42">
      <w:pPr>
        <w:pStyle w:val="a0"/>
        <w:rPr>
          <w:sz w:val="20"/>
          <w:szCs w:val="20"/>
        </w:rPr>
      </w:pPr>
      <w:r w:rsidRPr="00290D42">
        <w:rPr>
          <w:sz w:val="20"/>
          <w:szCs w:val="20"/>
        </w:rPr>
        <w:t xml:space="preserve">Урок помогает </w:t>
      </w:r>
      <w:r w:rsidR="00E57442">
        <w:rPr>
          <w:sz w:val="20"/>
          <w:szCs w:val="20"/>
        </w:rPr>
        <w:t xml:space="preserve">научиться </w:t>
      </w:r>
      <w:r w:rsidRPr="00290D42">
        <w:rPr>
          <w:sz w:val="20"/>
          <w:szCs w:val="20"/>
        </w:rPr>
        <w:t>понимать работу методов, разъясняет отличие процедуры от функции.</w:t>
      </w:r>
    </w:p>
    <w:p w:rsidR="00290D42" w:rsidRDefault="00290D42" w:rsidP="00290D42">
      <w:pPr>
        <w:pStyle w:val="a0"/>
        <w:rPr>
          <w:sz w:val="20"/>
          <w:szCs w:val="20"/>
        </w:rPr>
      </w:pPr>
      <w:r w:rsidRPr="00290D42">
        <w:rPr>
          <w:sz w:val="20"/>
          <w:szCs w:val="20"/>
        </w:rPr>
        <w:t>Ра</w:t>
      </w:r>
      <w:r w:rsidR="001C46BD">
        <w:rPr>
          <w:sz w:val="20"/>
          <w:szCs w:val="20"/>
        </w:rPr>
        <w:t xml:space="preserve">ссматриваются </w:t>
      </w:r>
      <w:r w:rsidRPr="00290D42">
        <w:rPr>
          <w:sz w:val="20"/>
          <w:szCs w:val="20"/>
        </w:rPr>
        <w:t>при</w:t>
      </w:r>
      <w:r w:rsidR="001C46BD">
        <w:rPr>
          <w:sz w:val="20"/>
          <w:szCs w:val="20"/>
        </w:rPr>
        <w:t xml:space="preserve">меры </w:t>
      </w:r>
      <w:r w:rsidRPr="00290D42">
        <w:rPr>
          <w:sz w:val="20"/>
          <w:szCs w:val="20"/>
        </w:rPr>
        <w:t>перегрузки методов.</w:t>
      </w:r>
    </w:p>
    <w:p w:rsidR="00100267" w:rsidRDefault="00100267" w:rsidP="00290D42">
      <w:pPr>
        <w:pStyle w:val="a0"/>
        <w:rPr>
          <w:sz w:val="20"/>
          <w:szCs w:val="20"/>
        </w:rPr>
      </w:pPr>
    </w:p>
    <w:p w:rsidR="00100267" w:rsidRPr="00BB19CD" w:rsidRDefault="00100267" w:rsidP="00100267">
      <w:pPr>
        <w:pStyle w:val="2"/>
        <w:rPr>
          <w:rStyle w:val="af0"/>
          <w:b/>
          <w:i w:val="0"/>
          <w:color w:val="17365D" w:themeColor="text2" w:themeShade="BF"/>
        </w:rPr>
      </w:pPr>
      <w:r>
        <w:rPr>
          <w:rStyle w:val="af0"/>
          <w:b/>
          <w:i w:val="0"/>
          <w:color w:val="17365D" w:themeColor="text2" w:themeShade="BF"/>
        </w:rPr>
        <w:t>Название урока</w:t>
      </w:r>
      <w:r w:rsidRPr="00BB19CD">
        <w:rPr>
          <w:rStyle w:val="af0"/>
          <w:b/>
          <w:i w:val="0"/>
          <w:color w:val="17365D" w:themeColor="text2" w:themeShade="BF"/>
        </w:rPr>
        <w:t xml:space="preserve">:  Урок </w:t>
      </w:r>
      <w:r>
        <w:rPr>
          <w:rStyle w:val="af0"/>
          <w:b/>
          <w:i w:val="0"/>
          <w:color w:val="17365D" w:themeColor="text2" w:themeShade="BF"/>
        </w:rPr>
        <w:t>8.</w:t>
      </w:r>
      <w:r w:rsidRPr="00BB19CD">
        <w:rPr>
          <w:rStyle w:val="af0"/>
          <w:b/>
          <w:i w:val="0"/>
          <w:color w:val="17365D" w:themeColor="text2" w:themeShade="BF"/>
        </w:rPr>
        <w:t xml:space="preserve"> </w:t>
      </w:r>
      <w:r w:rsidRPr="00290D42">
        <w:rPr>
          <w:rStyle w:val="af0"/>
          <w:b/>
          <w:i w:val="0"/>
          <w:color w:val="17365D" w:themeColor="text2" w:themeShade="BF"/>
        </w:rPr>
        <w:t>Методы</w:t>
      </w:r>
      <w:r>
        <w:rPr>
          <w:rStyle w:val="af0"/>
          <w:b/>
          <w:i w:val="0"/>
          <w:color w:val="17365D" w:themeColor="text2" w:themeShade="BF"/>
        </w:rPr>
        <w:t>. Рекурсия</w:t>
      </w:r>
    </w:p>
    <w:p w:rsidR="00E57442" w:rsidRDefault="00E57442" w:rsidP="00100267">
      <w:pPr>
        <w:pStyle w:val="a0"/>
        <w:rPr>
          <w:sz w:val="20"/>
          <w:szCs w:val="20"/>
        </w:rPr>
      </w:pPr>
    </w:p>
    <w:p w:rsidR="00100267" w:rsidRDefault="00E57442" w:rsidP="00100267">
      <w:pPr>
        <w:pStyle w:val="a0"/>
        <w:rPr>
          <w:sz w:val="20"/>
          <w:szCs w:val="20"/>
        </w:rPr>
      </w:pPr>
      <w:r>
        <w:rPr>
          <w:sz w:val="20"/>
          <w:szCs w:val="20"/>
        </w:rPr>
        <w:t>На занятии р</w:t>
      </w:r>
      <w:r w:rsidR="00100267" w:rsidRPr="00290D42">
        <w:rPr>
          <w:sz w:val="20"/>
          <w:szCs w:val="20"/>
        </w:rPr>
        <w:t>ассматривается</w:t>
      </w:r>
      <w:r>
        <w:rPr>
          <w:sz w:val="20"/>
          <w:szCs w:val="20"/>
        </w:rPr>
        <w:t xml:space="preserve"> понятие и</w:t>
      </w:r>
      <w:r w:rsidR="00100267" w:rsidRPr="00290D42">
        <w:rPr>
          <w:sz w:val="20"/>
          <w:szCs w:val="20"/>
        </w:rPr>
        <w:t xml:space="preserve"> работа рекурсии</w:t>
      </w:r>
      <w:r>
        <w:rPr>
          <w:sz w:val="20"/>
          <w:szCs w:val="20"/>
        </w:rPr>
        <w:t xml:space="preserve">, ее применение. </w:t>
      </w:r>
      <w:r w:rsidR="00100267" w:rsidRPr="00290D42">
        <w:rPr>
          <w:sz w:val="20"/>
          <w:szCs w:val="20"/>
        </w:rPr>
        <w:t>Демонстрируются примеры использования методов с опциональными параметрами.</w:t>
      </w:r>
    </w:p>
    <w:p w:rsidR="00290D42" w:rsidRPr="00AE121B" w:rsidRDefault="00290D42" w:rsidP="00290D42">
      <w:pPr>
        <w:pStyle w:val="a0"/>
        <w:rPr>
          <w:sz w:val="20"/>
          <w:szCs w:val="20"/>
        </w:rPr>
      </w:pPr>
    </w:p>
    <w:p w:rsidR="00655BAC" w:rsidRPr="00290D42" w:rsidRDefault="00655BAC" w:rsidP="00655BAC">
      <w:pPr>
        <w:pStyle w:val="2"/>
        <w:rPr>
          <w:rStyle w:val="af0"/>
          <w:b/>
          <w:bCs/>
          <w:i w:val="0"/>
          <w:iCs w:val="0"/>
          <w:color w:val="17365D" w:themeColor="text2" w:themeShade="BF"/>
        </w:rPr>
      </w:pPr>
      <w:r w:rsidRPr="00290D42">
        <w:rPr>
          <w:rStyle w:val="af0"/>
          <w:b/>
          <w:bCs/>
          <w:i w:val="0"/>
          <w:iCs w:val="0"/>
          <w:color w:val="17365D" w:themeColor="text2" w:themeShade="BF"/>
        </w:rPr>
        <w:t xml:space="preserve">Название урока:  Урок </w:t>
      </w:r>
      <w:r>
        <w:rPr>
          <w:rStyle w:val="af0"/>
          <w:b/>
          <w:bCs/>
          <w:i w:val="0"/>
          <w:iCs w:val="0"/>
          <w:color w:val="17365D" w:themeColor="text2" w:themeShade="BF"/>
        </w:rPr>
        <w:t>9</w:t>
      </w:r>
      <w:r w:rsidRPr="00290D42">
        <w:rPr>
          <w:rStyle w:val="af0"/>
          <w:b/>
          <w:bCs/>
          <w:i w:val="0"/>
          <w:iCs w:val="0"/>
          <w:color w:val="17365D" w:themeColor="text2" w:themeShade="BF"/>
        </w:rPr>
        <w:t xml:space="preserve">. </w:t>
      </w:r>
      <w:r w:rsidRPr="00655BAC">
        <w:t>Массивы</w:t>
      </w:r>
    </w:p>
    <w:p w:rsidR="00655BAC" w:rsidRPr="00920F85" w:rsidRDefault="00655BAC" w:rsidP="00655BAC">
      <w:pPr>
        <w:pStyle w:val="a0"/>
        <w:rPr>
          <w:sz w:val="20"/>
          <w:szCs w:val="20"/>
        </w:rPr>
      </w:pPr>
    </w:p>
    <w:p w:rsidR="00655BAC" w:rsidRDefault="00655BAC" w:rsidP="001222E4">
      <w:pPr>
        <w:pStyle w:val="a0"/>
        <w:rPr>
          <w:sz w:val="20"/>
          <w:szCs w:val="20"/>
        </w:rPr>
      </w:pPr>
      <w:r w:rsidRPr="00655BAC">
        <w:rPr>
          <w:sz w:val="20"/>
          <w:szCs w:val="20"/>
        </w:rPr>
        <w:t xml:space="preserve">На уроке рассматриваются примеры создания и использования массивов (одномерные, двумерные, трехмерные, зубчатые). Объясняются принципы </w:t>
      </w:r>
      <w:r w:rsidR="00E57442">
        <w:rPr>
          <w:sz w:val="20"/>
          <w:szCs w:val="20"/>
        </w:rPr>
        <w:t>получения и добавления данных в массивы.</w:t>
      </w:r>
    </w:p>
    <w:p w:rsidR="00100267" w:rsidRDefault="00100267" w:rsidP="001222E4">
      <w:pPr>
        <w:pStyle w:val="a0"/>
        <w:rPr>
          <w:sz w:val="20"/>
          <w:szCs w:val="20"/>
        </w:rPr>
      </w:pPr>
    </w:p>
    <w:p w:rsidR="00655BAC" w:rsidRDefault="00655BAC" w:rsidP="001222E4">
      <w:pPr>
        <w:pStyle w:val="a0"/>
        <w:rPr>
          <w:sz w:val="20"/>
          <w:szCs w:val="20"/>
        </w:rPr>
      </w:pPr>
      <w:bookmarkStart w:id="0" w:name="_GoBack"/>
      <w:bookmarkEnd w:id="0"/>
    </w:p>
    <w:sectPr w:rsidR="00655BAC" w:rsidSect="00675FC7">
      <w:footerReference w:type="default" r:id="rId7"/>
      <w:pgSz w:w="11907" w:h="16839"/>
      <w:pgMar w:top="720" w:right="1440" w:bottom="72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111" w:rsidRDefault="00ED0111" w:rsidP="00BC5ABF">
      <w:r>
        <w:separator/>
      </w:r>
    </w:p>
  </w:endnote>
  <w:endnote w:type="continuationSeparator" w:id="0">
    <w:p w:rsidR="00ED0111" w:rsidRDefault="00ED0111" w:rsidP="00BC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10620" w:type="dxa"/>
      <w:tblInd w:w="-702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08"/>
      <w:gridCol w:w="2682"/>
      <w:gridCol w:w="3360"/>
      <w:gridCol w:w="2670"/>
    </w:tblGrid>
    <w:tr w:rsidR="000C7556" w:rsidRPr="00100267" w:rsidTr="0085042A">
      <w:tc>
        <w:tcPr>
          <w:tcW w:w="1908" w:type="dxa"/>
        </w:tcPr>
        <w:p w:rsidR="000C7556" w:rsidRPr="00153D0E" w:rsidRDefault="000C7556" w:rsidP="0085042A">
          <w:pPr>
            <w:pStyle w:val="a8"/>
            <w:rPr>
              <w:sz w:val="12"/>
              <w:szCs w:val="12"/>
              <w:lang w:val="en-US"/>
            </w:rPr>
          </w:pPr>
        </w:p>
      </w:tc>
      <w:tc>
        <w:tcPr>
          <w:tcW w:w="2682" w:type="dxa"/>
        </w:tcPr>
        <w:p w:rsidR="000C7556" w:rsidRPr="002F22E2" w:rsidRDefault="000C7556" w:rsidP="0085042A">
          <w:pPr>
            <w:pStyle w:val="a8"/>
            <w:rPr>
              <w:sz w:val="12"/>
              <w:szCs w:val="12"/>
              <w:lang w:val="en-US"/>
            </w:rPr>
          </w:pPr>
        </w:p>
      </w:tc>
      <w:tc>
        <w:tcPr>
          <w:tcW w:w="3360" w:type="dxa"/>
        </w:tcPr>
        <w:p w:rsidR="000C7556" w:rsidRPr="00D209C6" w:rsidRDefault="000C7556" w:rsidP="0085042A">
          <w:pPr>
            <w:pStyle w:val="a8"/>
            <w:rPr>
              <w:sz w:val="12"/>
              <w:szCs w:val="12"/>
              <w:lang w:val="en-US"/>
            </w:rPr>
          </w:pPr>
        </w:p>
      </w:tc>
      <w:tc>
        <w:tcPr>
          <w:tcW w:w="2670" w:type="dxa"/>
        </w:tcPr>
        <w:p w:rsidR="000C7556" w:rsidRPr="00D209C6" w:rsidRDefault="000C7556" w:rsidP="0085042A">
          <w:pPr>
            <w:pStyle w:val="a8"/>
            <w:rPr>
              <w:sz w:val="12"/>
              <w:szCs w:val="12"/>
              <w:lang w:val="en-US"/>
            </w:rPr>
          </w:pPr>
        </w:p>
      </w:tc>
    </w:tr>
  </w:tbl>
  <w:p w:rsidR="004D0DE7" w:rsidRPr="00481D0C" w:rsidRDefault="004D0DE7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111" w:rsidRDefault="00ED0111" w:rsidP="00BC5ABF">
      <w:r>
        <w:separator/>
      </w:r>
    </w:p>
  </w:footnote>
  <w:footnote w:type="continuationSeparator" w:id="0">
    <w:p w:rsidR="00ED0111" w:rsidRDefault="00ED0111" w:rsidP="00BC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C4789"/>
    <w:multiLevelType w:val="hybridMultilevel"/>
    <w:tmpl w:val="0D42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F0185"/>
    <w:multiLevelType w:val="hybridMultilevel"/>
    <w:tmpl w:val="0780F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81A81"/>
    <w:multiLevelType w:val="hybridMultilevel"/>
    <w:tmpl w:val="20081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A25D4"/>
    <w:multiLevelType w:val="hybridMultilevel"/>
    <w:tmpl w:val="0450F188"/>
    <w:lvl w:ilvl="0" w:tplc="34B2E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D34993"/>
    <w:multiLevelType w:val="hybridMultilevel"/>
    <w:tmpl w:val="7BC80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228D3"/>
    <w:multiLevelType w:val="hybridMultilevel"/>
    <w:tmpl w:val="A83A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150ABF"/>
    <w:multiLevelType w:val="hybridMultilevel"/>
    <w:tmpl w:val="D512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85"/>
    <w:rsid w:val="00005AB5"/>
    <w:rsid w:val="000626F0"/>
    <w:rsid w:val="00064507"/>
    <w:rsid w:val="00064A7F"/>
    <w:rsid w:val="00084F37"/>
    <w:rsid w:val="000A05A4"/>
    <w:rsid w:val="000A6579"/>
    <w:rsid w:val="000C65AC"/>
    <w:rsid w:val="000C6BF7"/>
    <w:rsid w:val="000C7556"/>
    <w:rsid w:val="00100267"/>
    <w:rsid w:val="001222E4"/>
    <w:rsid w:val="0013337F"/>
    <w:rsid w:val="001741FF"/>
    <w:rsid w:val="001754AF"/>
    <w:rsid w:val="00184994"/>
    <w:rsid w:val="00197971"/>
    <w:rsid w:val="001A610A"/>
    <w:rsid w:val="001C46BD"/>
    <w:rsid w:val="001E75B4"/>
    <w:rsid w:val="002066A9"/>
    <w:rsid w:val="002279ED"/>
    <w:rsid w:val="002362FB"/>
    <w:rsid w:val="00256D7A"/>
    <w:rsid w:val="0026397B"/>
    <w:rsid w:val="0027748F"/>
    <w:rsid w:val="002832C9"/>
    <w:rsid w:val="00287E96"/>
    <w:rsid w:val="00290348"/>
    <w:rsid w:val="00290755"/>
    <w:rsid w:val="00290D42"/>
    <w:rsid w:val="0029751A"/>
    <w:rsid w:val="002B00C9"/>
    <w:rsid w:val="00306AE3"/>
    <w:rsid w:val="00333C58"/>
    <w:rsid w:val="00333F7B"/>
    <w:rsid w:val="0034016D"/>
    <w:rsid w:val="0034795B"/>
    <w:rsid w:val="003B3EEA"/>
    <w:rsid w:val="003B4440"/>
    <w:rsid w:val="003C5E46"/>
    <w:rsid w:val="003C65D6"/>
    <w:rsid w:val="003F2BD7"/>
    <w:rsid w:val="003F3984"/>
    <w:rsid w:val="004167CB"/>
    <w:rsid w:val="0045287B"/>
    <w:rsid w:val="0047731C"/>
    <w:rsid w:val="00481D0C"/>
    <w:rsid w:val="004B1099"/>
    <w:rsid w:val="004B1806"/>
    <w:rsid w:val="004D0DE7"/>
    <w:rsid w:val="004D2677"/>
    <w:rsid w:val="004D3D6D"/>
    <w:rsid w:val="004E71E4"/>
    <w:rsid w:val="004F30E5"/>
    <w:rsid w:val="00501673"/>
    <w:rsid w:val="0059343A"/>
    <w:rsid w:val="005B1391"/>
    <w:rsid w:val="00602A58"/>
    <w:rsid w:val="0064750F"/>
    <w:rsid w:val="00653B09"/>
    <w:rsid w:val="00655BAC"/>
    <w:rsid w:val="00656F54"/>
    <w:rsid w:val="00662DBE"/>
    <w:rsid w:val="0066712D"/>
    <w:rsid w:val="00672865"/>
    <w:rsid w:val="00675FC7"/>
    <w:rsid w:val="006A6CE2"/>
    <w:rsid w:val="00710808"/>
    <w:rsid w:val="00745B74"/>
    <w:rsid w:val="00763FDE"/>
    <w:rsid w:val="00772976"/>
    <w:rsid w:val="00782EB5"/>
    <w:rsid w:val="0079372F"/>
    <w:rsid w:val="00795C81"/>
    <w:rsid w:val="007A2BA8"/>
    <w:rsid w:val="007E5C81"/>
    <w:rsid w:val="007F47BF"/>
    <w:rsid w:val="008345F0"/>
    <w:rsid w:val="00842BE1"/>
    <w:rsid w:val="00866AA8"/>
    <w:rsid w:val="008B1208"/>
    <w:rsid w:val="008C3671"/>
    <w:rsid w:val="00907253"/>
    <w:rsid w:val="00920F85"/>
    <w:rsid w:val="00927AD1"/>
    <w:rsid w:val="0094340A"/>
    <w:rsid w:val="0096315A"/>
    <w:rsid w:val="00970BA5"/>
    <w:rsid w:val="0097264C"/>
    <w:rsid w:val="009A2C57"/>
    <w:rsid w:val="00A61406"/>
    <w:rsid w:val="00A85415"/>
    <w:rsid w:val="00A876BB"/>
    <w:rsid w:val="00A9217D"/>
    <w:rsid w:val="00A9252E"/>
    <w:rsid w:val="00A94067"/>
    <w:rsid w:val="00AC0BEB"/>
    <w:rsid w:val="00AC79CD"/>
    <w:rsid w:val="00AE121B"/>
    <w:rsid w:val="00AF5B8E"/>
    <w:rsid w:val="00B43B24"/>
    <w:rsid w:val="00B61517"/>
    <w:rsid w:val="00B8203F"/>
    <w:rsid w:val="00BA498C"/>
    <w:rsid w:val="00BB19CD"/>
    <w:rsid w:val="00BB5F64"/>
    <w:rsid w:val="00BB607F"/>
    <w:rsid w:val="00BB6A4B"/>
    <w:rsid w:val="00BC4658"/>
    <w:rsid w:val="00BC5ABF"/>
    <w:rsid w:val="00BD503D"/>
    <w:rsid w:val="00BF0474"/>
    <w:rsid w:val="00C03668"/>
    <w:rsid w:val="00C35114"/>
    <w:rsid w:val="00C47CA6"/>
    <w:rsid w:val="00C72067"/>
    <w:rsid w:val="00C93539"/>
    <w:rsid w:val="00CA2338"/>
    <w:rsid w:val="00CA3C00"/>
    <w:rsid w:val="00CC14D3"/>
    <w:rsid w:val="00CE7252"/>
    <w:rsid w:val="00D30312"/>
    <w:rsid w:val="00D326F9"/>
    <w:rsid w:val="00D76342"/>
    <w:rsid w:val="00D918B9"/>
    <w:rsid w:val="00D9482E"/>
    <w:rsid w:val="00D95A3F"/>
    <w:rsid w:val="00DC0658"/>
    <w:rsid w:val="00E04AD1"/>
    <w:rsid w:val="00E116C0"/>
    <w:rsid w:val="00E2182C"/>
    <w:rsid w:val="00E364A6"/>
    <w:rsid w:val="00E455D4"/>
    <w:rsid w:val="00E57442"/>
    <w:rsid w:val="00E654A9"/>
    <w:rsid w:val="00E74A76"/>
    <w:rsid w:val="00E94BEF"/>
    <w:rsid w:val="00EB6B72"/>
    <w:rsid w:val="00ED0111"/>
    <w:rsid w:val="00EE5532"/>
    <w:rsid w:val="00F331F9"/>
    <w:rsid w:val="00F4479E"/>
    <w:rsid w:val="00F45130"/>
    <w:rsid w:val="00F92C8D"/>
    <w:rsid w:val="00FE0D6C"/>
    <w:rsid w:val="00FE3701"/>
    <w:rsid w:val="00FF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D425397-409D-4153-A211-450D1FD4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FB3"/>
    <w:rPr>
      <w:rFonts w:ascii="Arial" w:eastAsia="Times New Roman" w:hAnsi="Arial" w:cs="Arial"/>
      <w:lang w:val="ru-RU" w:eastAsia="zh-CN"/>
    </w:rPr>
  </w:style>
  <w:style w:type="paragraph" w:styleId="1">
    <w:name w:val="heading 1"/>
    <w:basedOn w:val="a"/>
    <w:next w:val="a0"/>
    <w:link w:val="10"/>
    <w:qFormat/>
    <w:rsid w:val="00FF0FB3"/>
    <w:pPr>
      <w:keepNext/>
      <w:outlineLvl w:val="0"/>
    </w:pPr>
    <w:rPr>
      <w:rFonts w:eastAsia="SimSu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rsid w:val="00FF0FB3"/>
    <w:rPr>
      <w:sz w:val="16"/>
      <w:szCs w:val="16"/>
    </w:rPr>
  </w:style>
  <w:style w:type="paragraph" w:styleId="a5">
    <w:name w:val="Title"/>
    <w:basedOn w:val="a"/>
    <w:qFormat/>
    <w:rsid w:val="00FF0FB3"/>
    <w:pPr>
      <w:jc w:val="center"/>
    </w:pPr>
    <w:rPr>
      <w:sz w:val="40"/>
      <w:szCs w:val="40"/>
    </w:rPr>
  </w:style>
  <w:style w:type="paragraph" w:styleId="a6">
    <w:name w:val="header"/>
    <w:basedOn w:val="a"/>
    <w:link w:val="a7"/>
    <w:rsid w:val="00BC5ABF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1"/>
    <w:link w:val="a6"/>
    <w:rsid w:val="00BC5ABF"/>
    <w:rPr>
      <w:rFonts w:ascii="Arial" w:eastAsia="Times New Roman" w:hAnsi="Arial" w:cs="Arial"/>
      <w:lang w:val="ru-RU" w:eastAsia="zh-CN"/>
    </w:rPr>
  </w:style>
  <w:style w:type="paragraph" w:styleId="a8">
    <w:name w:val="footer"/>
    <w:basedOn w:val="a"/>
    <w:link w:val="a9"/>
    <w:uiPriority w:val="99"/>
    <w:rsid w:val="00BC5ABF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BC5ABF"/>
    <w:rPr>
      <w:rFonts w:ascii="Arial" w:eastAsia="Times New Roman" w:hAnsi="Arial" w:cs="Arial"/>
      <w:lang w:val="ru-RU" w:eastAsia="zh-CN"/>
    </w:rPr>
  </w:style>
  <w:style w:type="character" w:styleId="aa">
    <w:name w:val="Hyperlink"/>
    <w:basedOn w:val="a1"/>
    <w:uiPriority w:val="99"/>
    <w:rsid w:val="00710808"/>
    <w:rPr>
      <w:color w:val="0000FF" w:themeColor="hyperlink"/>
      <w:u w:val="single"/>
    </w:rPr>
  </w:style>
  <w:style w:type="character" w:styleId="ab">
    <w:name w:val="FollowedHyperlink"/>
    <w:basedOn w:val="a1"/>
    <w:rsid w:val="0071080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27748F"/>
    <w:pPr>
      <w:ind w:left="720"/>
      <w:contextualSpacing/>
    </w:pPr>
  </w:style>
  <w:style w:type="table" w:styleId="ad">
    <w:name w:val="Table Grid"/>
    <w:basedOn w:val="a2"/>
    <w:uiPriority w:val="59"/>
    <w:rsid w:val="000C7556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rsid w:val="000C7556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rsid w:val="000C7556"/>
    <w:rPr>
      <w:rFonts w:ascii="Tahoma" w:eastAsia="Times New Roman" w:hAnsi="Tahoma" w:cs="Tahoma"/>
      <w:sz w:val="16"/>
      <w:szCs w:val="16"/>
      <w:lang w:val="ru-RU" w:eastAsia="zh-CN"/>
    </w:rPr>
  </w:style>
  <w:style w:type="character" w:customStyle="1" w:styleId="a4">
    <w:name w:val="Основной текст Знак"/>
    <w:basedOn w:val="a1"/>
    <w:link w:val="a0"/>
    <w:rsid w:val="003F2BD7"/>
    <w:rPr>
      <w:rFonts w:ascii="Arial" w:eastAsia="Times New Roman" w:hAnsi="Arial" w:cs="Arial"/>
      <w:sz w:val="16"/>
      <w:szCs w:val="16"/>
      <w:lang w:val="ru-RU" w:eastAsia="zh-CN"/>
    </w:rPr>
  </w:style>
  <w:style w:type="character" w:customStyle="1" w:styleId="apple-style-span">
    <w:name w:val="apple-style-span"/>
    <w:basedOn w:val="a1"/>
    <w:rsid w:val="002832C9"/>
  </w:style>
  <w:style w:type="paragraph" w:customStyle="1" w:styleId="11">
    <w:name w:val="Стиль1"/>
    <w:basedOn w:val="1"/>
    <w:link w:val="12"/>
    <w:qFormat/>
    <w:rsid w:val="002832C9"/>
    <w:pPr>
      <w:shd w:val="clear" w:color="auto" w:fill="DAEEF3" w:themeFill="accent5" w:themeFillTint="33"/>
    </w:pPr>
  </w:style>
  <w:style w:type="character" w:styleId="af0">
    <w:name w:val="Intense Emphasis"/>
    <w:basedOn w:val="a1"/>
    <w:uiPriority w:val="21"/>
    <w:qFormat/>
    <w:rsid w:val="0029751A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1"/>
    <w:link w:val="1"/>
    <w:rsid w:val="002832C9"/>
    <w:rPr>
      <w:rFonts w:ascii="Arial" w:hAnsi="Arial" w:cs="Arial"/>
      <w:b/>
      <w:bCs/>
      <w:lang w:val="ru-RU" w:eastAsia="zh-CN"/>
    </w:rPr>
  </w:style>
  <w:style w:type="character" w:customStyle="1" w:styleId="12">
    <w:name w:val="Стиль1 Знак"/>
    <w:basedOn w:val="10"/>
    <w:link w:val="11"/>
    <w:rsid w:val="002832C9"/>
    <w:rPr>
      <w:rFonts w:ascii="Arial" w:hAnsi="Arial" w:cs="Arial"/>
      <w:b/>
      <w:bCs/>
      <w:shd w:val="clear" w:color="auto" w:fill="DAEEF3" w:themeFill="accent5" w:themeFillTint="33"/>
      <w:lang w:val="ru-RU" w:eastAsia="zh-CN"/>
    </w:rPr>
  </w:style>
  <w:style w:type="paragraph" w:styleId="af1">
    <w:name w:val="Subtitle"/>
    <w:basedOn w:val="a"/>
    <w:next w:val="a"/>
    <w:link w:val="af2"/>
    <w:qFormat/>
    <w:rsid w:val="002975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Подзаголовок Знак"/>
    <w:basedOn w:val="a1"/>
    <w:link w:val="af1"/>
    <w:rsid w:val="002975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 w:eastAsia="zh-CN"/>
    </w:rPr>
  </w:style>
  <w:style w:type="character" w:styleId="af3">
    <w:name w:val="Emphasis"/>
    <w:basedOn w:val="a1"/>
    <w:qFormat/>
    <w:rsid w:val="0029751A"/>
    <w:rPr>
      <w:i/>
      <w:iCs/>
    </w:rPr>
  </w:style>
  <w:style w:type="paragraph" w:customStyle="1" w:styleId="2">
    <w:name w:val="Стиль2"/>
    <w:basedOn w:val="1"/>
    <w:link w:val="20"/>
    <w:qFormat/>
    <w:rsid w:val="00866AA8"/>
    <w:rPr>
      <w:color w:val="17365D" w:themeColor="text2" w:themeShade="BF"/>
    </w:rPr>
  </w:style>
  <w:style w:type="character" w:customStyle="1" w:styleId="20">
    <w:name w:val="Стиль2 Знак"/>
    <w:basedOn w:val="10"/>
    <w:link w:val="2"/>
    <w:rsid w:val="00866AA8"/>
    <w:rPr>
      <w:rFonts w:ascii="Arial" w:hAnsi="Arial" w:cs="Arial"/>
      <w:b/>
      <w:bCs/>
      <w:color w:val="17365D" w:themeColor="text2" w:themeShade="BF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BS_LESSONS\&#1064;&#1040;&#1041;&#1051;&#1054;&#1053;&#1067;%20&#1050;&#1059;&#1056;&#1057;\&#1054;&#1055;&#1048;&#1057;&#1040;&#1053;&#1048;&#1045;%20&#1050;&#1059;&#1056;&#1057;&#104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ОПИСАНИЕ КУРСА</Template>
  <TotalTime>0</TotalTime>
  <Pages>2</Pages>
  <Words>684</Words>
  <Characters>3899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Punkor</cp:lastModifiedBy>
  <cp:revision>2</cp:revision>
  <cp:lastPrinted>2000-09-01T09:40:00Z</cp:lastPrinted>
  <dcterms:created xsi:type="dcterms:W3CDTF">2015-07-24T20:55:00Z</dcterms:created>
  <dcterms:modified xsi:type="dcterms:W3CDTF">2015-07-24T20:55:00Z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1049</vt:lpwstr>
  </property>
</Properties>
</file>